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55390313"/>
        <w:docPartObj>
          <w:docPartGallery w:val="Cover Pages"/>
          <w:docPartUnique/>
        </w:docPartObj>
      </w:sdtPr>
      <w:sdtEndPr>
        <w:rPr>
          <w:sz w:val="32"/>
          <w:szCs w:val="72"/>
        </w:rPr>
      </w:sdtEndPr>
      <w:sdtContent>
        <w:p w14:paraId="3850F22E" w14:textId="54165810" w:rsidR="001F70A6" w:rsidRDefault="001F70A6"/>
        <w:p w14:paraId="65DFB03B" w14:textId="77777777" w:rsidR="001F70A6" w:rsidRDefault="001F70A6"/>
        <w:p w14:paraId="0C2C8759" w14:textId="049C1AF9" w:rsidR="007E451A" w:rsidRDefault="007E451A"/>
        <w:p w14:paraId="7C48D75F" w14:textId="709D54DC" w:rsidR="001F70A6" w:rsidRDefault="001F70A6" w:rsidP="00A76784">
          <w:pPr>
            <w:rPr>
              <w:rFonts w:eastAsia="メイリオ"/>
            </w:rPr>
          </w:pPr>
        </w:p>
        <w:p w14:paraId="5ECD6831" w14:textId="09230BC7" w:rsidR="00A76784" w:rsidRDefault="00A76784" w:rsidP="00A76784">
          <w:pPr>
            <w:rPr>
              <w:rFonts w:eastAsia="メイリオ"/>
            </w:rPr>
          </w:pPr>
        </w:p>
        <w:p w14:paraId="20877AF5" w14:textId="0884BC2F" w:rsidR="00A76784" w:rsidRDefault="00A76784" w:rsidP="00A76784">
          <w:pPr>
            <w:rPr>
              <w:rFonts w:eastAsia="メイリオ"/>
            </w:rPr>
          </w:pPr>
        </w:p>
        <w:p w14:paraId="67340CDF" w14:textId="52DEB0E2" w:rsidR="00A76784" w:rsidRDefault="00A76784" w:rsidP="00A76784">
          <w:pPr>
            <w:rPr>
              <w:rFonts w:eastAsia="メイリオ"/>
            </w:rPr>
          </w:pPr>
        </w:p>
        <w:p w14:paraId="4434C131" w14:textId="77777777" w:rsidR="00A76784" w:rsidRDefault="00A76784" w:rsidP="00A76784">
          <w:pPr>
            <w:rPr>
              <w:rFonts w:eastAsia="メイリオ"/>
            </w:rPr>
          </w:pPr>
        </w:p>
        <w:p w14:paraId="7813436D" w14:textId="160EA3A9" w:rsidR="00A76784" w:rsidRDefault="00A76784" w:rsidP="00A76784">
          <w:pPr>
            <w:rPr>
              <w:rFonts w:eastAsia="メイリオ"/>
            </w:rPr>
          </w:pPr>
        </w:p>
        <w:p w14:paraId="4AA955FF" w14:textId="77777777" w:rsidR="00A76784" w:rsidRPr="00A76784" w:rsidRDefault="00A76784" w:rsidP="00A76784">
          <w:pPr>
            <w:rPr>
              <w:rFonts w:eastAsia="メイリオ"/>
            </w:rPr>
          </w:pPr>
        </w:p>
        <w:p w14:paraId="66F0009D" w14:textId="6C3C667F" w:rsidR="001F70A6" w:rsidRPr="00A76784" w:rsidRDefault="001F70A6" w:rsidP="001F70A6">
          <w:pPr>
            <w:rPr>
              <w:szCs w:val="48"/>
            </w:rPr>
          </w:pPr>
        </w:p>
        <w:p w14:paraId="638D7B15" w14:textId="78B39298" w:rsidR="001F70A6" w:rsidRPr="00A76784" w:rsidRDefault="00A76784" w:rsidP="00A76784">
          <w:pPr>
            <w:jc w:val="center"/>
            <w:rPr>
              <w:b/>
              <w:bCs/>
              <w:sz w:val="56"/>
              <w:szCs w:val="220"/>
            </w:rPr>
          </w:pPr>
          <w:r w:rsidRPr="00A76784">
            <w:rPr>
              <w:rFonts w:ascii="メイリオ" w:eastAsia="メイリオ" w:hAnsi="メイリオ" w:hint="eastAsia"/>
              <w:b/>
              <w:bCs/>
              <w:sz w:val="56"/>
              <w:szCs w:val="220"/>
            </w:rPr>
            <w:t>「</w:t>
          </w:r>
          <w:r w:rsidR="00522E38">
            <w:rPr>
              <w:rFonts w:ascii="メイリオ" w:eastAsia="メイリオ" w:hAnsi="メイリオ" w:hint="eastAsia"/>
              <w:b/>
              <w:bCs/>
              <w:sz w:val="56"/>
              <w:szCs w:val="220"/>
            </w:rPr>
            <w:t>自動販売機シミュレーション</w:t>
          </w:r>
          <w:r w:rsidRPr="00A76784">
            <w:rPr>
              <w:rFonts w:ascii="メイリオ" w:eastAsia="メイリオ" w:hAnsi="メイリオ" w:hint="eastAsia"/>
              <w:b/>
              <w:bCs/>
              <w:sz w:val="56"/>
              <w:szCs w:val="220"/>
            </w:rPr>
            <w:t>」</w:t>
          </w:r>
        </w:p>
        <w:p w14:paraId="0E17DD38" w14:textId="11306D5C" w:rsidR="001F70A6" w:rsidRPr="00A76784" w:rsidRDefault="00A76784" w:rsidP="00A76784">
          <w:pPr>
            <w:jc w:val="center"/>
            <w:rPr>
              <w:rFonts w:cstheme="majorBidi"/>
              <w:b/>
              <w:kern w:val="28"/>
              <w:sz w:val="56"/>
              <w:szCs w:val="220"/>
            </w:rPr>
          </w:pPr>
          <w:r w:rsidRPr="00A76784">
            <w:rPr>
              <w:rFonts w:ascii="メイリオ" w:eastAsia="メイリオ" w:hAnsi="メイリオ" w:cstheme="majorBidi" w:hint="eastAsia"/>
              <w:b/>
              <w:kern w:val="28"/>
              <w:sz w:val="56"/>
              <w:szCs w:val="220"/>
            </w:rPr>
            <w:t>操作手順書</w:t>
          </w:r>
        </w:p>
        <w:p w14:paraId="1492C6BE" w14:textId="25B1472D" w:rsidR="00C300EB" w:rsidRPr="00A76784" w:rsidRDefault="00C300EB" w:rsidP="001F70A6">
          <w:pPr>
            <w:rPr>
              <w:rFonts w:eastAsia="メイリオ" w:cstheme="majorBidi"/>
              <w:b/>
              <w:kern w:val="28"/>
              <w:szCs w:val="48"/>
            </w:rPr>
          </w:pPr>
        </w:p>
        <w:p w14:paraId="3292E601" w14:textId="13B02C23" w:rsidR="007B15D4" w:rsidRDefault="007B15D4" w:rsidP="001F70A6">
          <w:pPr>
            <w:rPr>
              <w:rFonts w:eastAsia="メイリオ" w:cstheme="majorBidi"/>
              <w:b/>
              <w:kern w:val="28"/>
              <w:szCs w:val="48"/>
            </w:rPr>
          </w:pPr>
        </w:p>
        <w:p w14:paraId="689A051E" w14:textId="0D99D7A2" w:rsidR="00A76784" w:rsidRDefault="00A76784" w:rsidP="001F70A6">
          <w:pPr>
            <w:rPr>
              <w:rFonts w:eastAsia="メイリオ" w:cstheme="majorBidi"/>
              <w:b/>
              <w:kern w:val="28"/>
              <w:szCs w:val="48"/>
            </w:rPr>
          </w:pPr>
        </w:p>
        <w:p w14:paraId="61F21A7F" w14:textId="1FEF6044" w:rsidR="00A76784" w:rsidRDefault="00A76784" w:rsidP="001F70A6">
          <w:pPr>
            <w:rPr>
              <w:rFonts w:eastAsia="メイリオ" w:cstheme="majorBidi"/>
              <w:b/>
              <w:kern w:val="28"/>
              <w:szCs w:val="48"/>
            </w:rPr>
          </w:pPr>
        </w:p>
        <w:p w14:paraId="3D4CDA48" w14:textId="485EE43B" w:rsidR="00A76784" w:rsidRDefault="00A76784" w:rsidP="001F70A6">
          <w:pPr>
            <w:rPr>
              <w:rFonts w:eastAsia="メイリオ" w:cstheme="majorBidi"/>
              <w:b/>
              <w:kern w:val="28"/>
              <w:szCs w:val="48"/>
            </w:rPr>
          </w:pPr>
        </w:p>
        <w:p w14:paraId="7B6690BC" w14:textId="77777777" w:rsidR="00A76784" w:rsidRDefault="00A76784" w:rsidP="001F70A6">
          <w:pPr>
            <w:rPr>
              <w:rFonts w:eastAsia="メイリオ" w:cstheme="majorBidi"/>
              <w:b/>
              <w:kern w:val="28"/>
              <w:szCs w:val="48"/>
            </w:rPr>
          </w:pPr>
        </w:p>
        <w:p w14:paraId="174450E4" w14:textId="28CB6C51" w:rsidR="00A76784" w:rsidRDefault="00A76784" w:rsidP="001F70A6">
          <w:pPr>
            <w:rPr>
              <w:rFonts w:eastAsia="メイリオ" w:cstheme="majorBidi"/>
              <w:b/>
              <w:kern w:val="28"/>
              <w:szCs w:val="48"/>
            </w:rPr>
          </w:pPr>
        </w:p>
        <w:p w14:paraId="1F07282F" w14:textId="77777777" w:rsidR="00A76784" w:rsidRDefault="00A76784" w:rsidP="001F70A6">
          <w:pPr>
            <w:rPr>
              <w:rFonts w:eastAsia="メイリオ" w:cstheme="majorBidi"/>
              <w:b/>
              <w:kern w:val="28"/>
              <w:szCs w:val="48"/>
            </w:rPr>
          </w:pPr>
        </w:p>
        <w:p w14:paraId="57B9CA7C" w14:textId="77777777" w:rsidR="00A76784" w:rsidRPr="00A76784" w:rsidRDefault="00A76784" w:rsidP="001F70A6">
          <w:pPr>
            <w:rPr>
              <w:rFonts w:eastAsia="メイリオ" w:cstheme="majorBidi"/>
              <w:b/>
              <w:kern w:val="28"/>
              <w:szCs w:val="48"/>
            </w:rPr>
          </w:pPr>
        </w:p>
        <w:p w14:paraId="0E997CB6" w14:textId="77777777" w:rsidR="001F70A6" w:rsidRPr="00A76784" w:rsidRDefault="001F70A6" w:rsidP="001F70A6">
          <w:pPr>
            <w:rPr>
              <w:rFonts w:cstheme="majorBidi"/>
              <w:b/>
              <w:kern w:val="28"/>
              <w:szCs w:val="48"/>
            </w:rPr>
          </w:pPr>
        </w:p>
        <w:p w14:paraId="3248CE6B" w14:textId="1998DC1D" w:rsidR="001F70A6" w:rsidRPr="00A76784" w:rsidRDefault="00A76784" w:rsidP="00A76784">
          <w:pPr>
            <w:jc w:val="center"/>
            <w:rPr>
              <w:rFonts w:eastAsia="メイリオ" w:cstheme="majorBidi"/>
              <w:b/>
              <w:kern w:val="28"/>
              <w:szCs w:val="48"/>
            </w:rPr>
          </w:pPr>
          <w:r>
            <w:rPr>
              <w:rFonts w:eastAsia="メイリオ" w:cstheme="majorBidi" w:hint="eastAsia"/>
              <w:b/>
              <w:kern w:val="28"/>
              <w:szCs w:val="48"/>
            </w:rPr>
            <w:t>作成者：竹藤　篤生</w:t>
          </w:r>
        </w:p>
        <w:p w14:paraId="01C59E36" w14:textId="607A04A0" w:rsidR="00C82019" w:rsidRPr="00A76784" w:rsidRDefault="00A76784" w:rsidP="00A76784">
          <w:pPr>
            <w:jc w:val="center"/>
            <w:rPr>
              <w:rFonts w:eastAsia="メイリオ" w:cstheme="majorBidi"/>
              <w:b/>
              <w:kern w:val="28"/>
              <w:szCs w:val="48"/>
            </w:rPr>
          </w:pPr>
          <w:r>
            <w:rPr>
              <w:rFonts w:ascii="メイリオ" w:eastAsia="メイリオ" w:hAnsi="メイリオ" w:cstheme="majorBidi" w:hint="eastAsia"/>
              <w:b/>
              <w:kern w:val="28"/>
              <w:szCs w:val="48"/>
            </w:rPr>
            <w:t>作成日：2024年12月</w:t>
          </w:r>
          <w:r w:rsidR="00522E38">
            <w:rPr>
              <w:rFonts w:ascii="メイリオ" w:eastAsia="メイリオ" w:hAnsi="メイリオ" w:cstheme="majorBidi" w:hint="eastAsia"/>
              <w:b/>
              <w:kern w:val="28"/>
              <w:szCs w:val="48"/>
            </w:rPr>
            <w:t>10</w:t>
          </w:r>
          <w:r>
            <w:rPr>
              <w:rFonts w:ascii="メイリオ" w:eastAsia="メイリオ" w:hAnsi="メイリオ" w:cstheme="majorBidi" w:hint="eastAsia"/>
              <w:b/>
              <w:kern w:val="28"/>
              <w:szCs w:val="48"/>
            </w:rPr>
            <w:t>日</w:t>
          </w:r>
        </w:p>
        <w:p w14:paraId="35A5DF57" w14:textId="3775D762" w:rsidR="00C82019" w:rsidRPr="00A76784" w:rsidRDefault="00C82019" w:rsidP="001F70A6">
          <w:pPr>
            <w:rPr>
              <w:rFonts w:eastAsia="ＭＳ 明朝" w:cstheme="majorBidi"/>
              <w:b/>
              <w:kern w:val="28"/>
              <w:szCs w:val="48"/>
            </w:rPr>
          </w:pPr>
        </w:p>
        <w:p w14:paraId="2C0FEA31" w14:textId="5D54FC0A" w:rsidR="00357A18" w:rsidRPr="00A76784" w:rsidRDefault="00357A18">
          <w:pPr>
            <w:rPr>
              <w:rFonts w:eastAsia="メイリオ"/>
              <w:szCs w:val="48"/>
            </w:rPr>
          </w:pPr>
        </w:p>
        <w:p w14:paraId="4D8E3BDB" w14:textId="77777777" w:rsidR="004166E8" w:rsidRPr="00A76784" w:rsidRDefault="004166E8">
          <w:pPr>
            <w:rPr>
              <w:rFonts w:eastAsia="メイリオ"/>
              <w:szCs w:val="48"/>
            </w:rPr>
          </w:pPr>
        </w:p>
        <w:sdt>
          <w:sdtPr>
            <w:rPr>
              <w:rFonts w:ascii="Meiryo UI" w:eastAsiaTheme="minorEastAsia" w:hAnsi="Meiryo UI" w:cstheme="minorBidi"/>
              <w:b w:val="0"/>
              <w:bCs w:val="0"/>
              <w:smallCaps w:val="0"/>
              <w:color w:val="auto"/>
              <w:sz w:val="22"/>
              <w:szCs w:val="22"/>
              <w:lang w:val="ja-JP"/>
            </w:rPr>
            <w:id w:val="-518156529"/>
            <w:docPartObj>
              <w:docPartGallery w:val="Table of Contents"/>
              <w:docPartUnique/>
            </w:docPartObj>
          </w:sdtPr>
          <w:sdtEndPr/>
          <w:sdtContent>
            <w:p w14:paraId="799816A4" w14:textId="25DED49D" w:rsidR="00357A18" w:rsidRPr="00AB0D82" w:rsidRDefault="00357A18">
              <w:pPr>
                <w:pStyle w:val="afffff9"/>
                <w:rPr>
                  <w:rFonts w:ascii="Meiryo UI" w:hAnsi="Meiryo UI"/>
                </w:rPr>
              </w:pPr>
              <w:r w:rsidRPr="0012222C">
                <w:rPr>
                  <w:rFonts w:ascii="Meiryo UI" w:hAnsi="Meiryo UI"/>
                  <w:lang w:val="ja-JP"/>
                </w:rPr>
                <w:t>目次</w:t>
              </w:r>
            </w:p>
            <w:p w14:paraId="6AFF6827" w14:textId="50E5054C" w:rsidR="00116348" w:rsidRPr="00116348" w:rsidRDefault="00357A18">
              <w:pPr>
                <w:pStyle w:val="1f7"/>
                <w:tabs>
                  <w:tab w:val="left" w:pos="480"/>
                  <w:tab w:val="right" w:leader="dot" w:pos="9016"/>
                </w:tabs>
                <w:rPr>
                  <w:rFonts w:ascii="Meiryo UI" w:eastAsia="Meiryo UI" w:hAnsi="Meiryo UI"/>
                  <w:noProof/>
                  <w:kern w:val="2"/>
                  <w:sz w:val="21"/>
                </w:rPr>
              </w:pPr>
              <w:r w:rsidRPr="0021676A">
                <w:rPr>
                  <w:rFonts w:ascii="Meiryo UI" w:eastAsia="Meiryo UI" w:hAnsi="Meiryo UI"/>
                </w:rPr>
                <w:fldChar w:fldCharType="begin"/>
              </w:r>
              <w:r w:rsidRPr="0021676A">
                <w:rPr>
                  <w:rFonts w:ascii="Meiryo UI" w:eastAsia="Meiryo UI" w:hAnsi="Meiryo UI"/>
                </w:rPr>
                <w:instrText xml:space="preserve"> TOC \o "1-3" \h \z \u </w:instrText>
              </w:r>
              <w:r w:rsidRPr="0021676A">
                <w:rPr>
                  <w:rFonts w:ascii="Meiryo UI" w:eastAsia="Meiryo UI" w:hAnsi="Meiryo UI"/>
                </w:rPr>
                <w:fldChar w:fldCharType="separate"/>
              </w:r>
              <w:hyperlink w:anchor="_Toc184734068" w:history="1">
                <w:r w:rsidR="00116348" w:rsidRPr="00116348">
                  <w:rPr>
                    <w:rStyle w:val="afff1"/>
                    <w:rFonts w:eastAsia="Meiryo UI"/>
                    <w:noProof/>
                  </w:rPr>
                  <w:t>2</w:t>
                </w:r>
                <w:r w:rsidR="00116348" w:rsidRPr="00116348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="00116348" w:rsidRPr="00116348">
                  <w:rPr>
                    <w:rStyle w:val="afff1"/>
                    <w:rFonts w:eastAsia="Meiryo UI"/>
                    <w:noProof/>
                  </w:rPr>
                  <w:t>本書の目的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_Toc184734068 \h </w:instrTex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>1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634B8671" w14:textId="17D3BE7F" w:rsidR="00116348" w:rsidRPr="00116348" w:rsidRDefault="00232E99">
              <w:pPr>
                <w:pStyle w:val="2ff1"/>
                <w:tabs>
                  <w:tab w:val="left" w:pos="960"/>
                  <w:tab w:val="right" w:leader="dot" w:pos="9016"/>
                </w:tabs>
                <w:rPr>
                  <w:rFonts w:ascii="Meiryo UI" w:eastAsia="Meiryo UI" w:hAnsi="Meiryo UI"/>
                  <w:noProof/>
                  <w:kern w:val="2"/>
                  <w:sz w:val="21"/>
                </w:rPr>
              </w:pPr>
              <w:hyperlink w:anchor="_Toc184734069" w:history="1">
                <w:r w:rsidR="00116348" w:rsidRPr="00116348">
                  <w:rPr>
                    <w:rStyle w:val="afff1"/>
                    <w:rFonts w:eastAsia="Meiryo UI"/>
                    <w:noProof/>
                  </w:rPr>
                  <w:t>2.1</w:t>
                </w:r>
                <w:r w:rsidR="00116348" w:rsidRPr="00116348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="00116348" w:rsidRPr="00116348">
                  <w:rPr>
                    <w:rStyle w:val="afff1"/>
                    <w:rFonts w:eastAsia="Meiryo UI"/>
                    <w:noProof/>
                  </w:rPr>
                  <w:t>目的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_Toc184734069 \h </w:instrTex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>1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63719B01" w14:textId="3FB2E678" w:rsidR="00116348" w:rsidRPr="00116348" w:rsidRDefault="00232E99">
              <w:pPr>
                <w:pStyle w:val="1f7"/>
                <w:tabs>
                  <w:tab w:val="left" w:pos="480"/>
                  <w:tab w:val="right" w:leader="dot" w:pos="9016"/>
                </w:tabs>
                <w:rPr>
                  <w:rFonts w:ascii="Meiryo UI" w:eastAsia="Meiryo UI" w:hAnsi="Meiryo UI"/>
                  <w:noProof/>
                  <w:kern w:val="2"/>
                  <w:sz w:val="21"/>
                </w:rPr>
              </w:pPr>
              <w:hyperlink w:anchor="_Toc184734070" w:history="1">
                <w:r w:rsidR="00116348" w:rsidRPr="00116348">
                  <w:rPr>
                    <w:rStyle w:val="afff1"/>
                    <w:rFonts w:eastAsia="Meiryo UI"/>
                    <w:noProof/>
                  </w:rPr>
                  <w:t>3</w:t>
                </w:r>
                <w:r w:rsidR="00116348" w:rsidRPr="00116348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="00116348" w:rsidRPr="00116348">
                  <w:rPr>
                    <w:rStyle w:val="afff1"/>
                    <w:rFonts w:eastAsia="Meiryo UI"/>
                    <w:noProof/>
                  </w:rPr>
                  <w:t>使用言語、技術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_Toc184734070 \h </w:instrTex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>3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18545C2B" w14:textId="32E99B78" w:rsidR="00116348" w:rsidRPr="00116348" w:rsidRDefault="00232E99">
              <w:pPr>
                <w:pStyle w:val="1f7"/>
                <w:tabs>
                  <w:tab w:val="left" w:pos="480"/>
                  <w:tab w:val="right" w:leader="dot" w:pos="9016"/>
                </w:tabs>
                <w:rPr>
                  <w:rFonts w:ascii="Meiryo UI" w:eastAsia="Meiryo UI" w:hAnsi="Meiryo UI"/>
                  <w:noProof/>
                  <w:kern w:val="2"/>
                  <w:sz w:val="21"/>
                </w:rPr>
              </w:pPr>
              <w:hyperlink w:anchor="_Toc184734071" w:history="1">
                <w:r w:rsidR="00116348" w:rsidRPr="00116348">
                  <w:rPr>
                    <w:rStyle w:val="afff1"/>
                    <w:rFonts w:eastAsia="Meiryo UI"/>
                    <w:noProof/>
                  </w:rPr>
                  <w:t>4</w:t>
                </w:r>
                <w:r w:rsidR="00116348" w:rsidRPr="00116348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="00116348" w:rsidRPr="00116348">
                  <w:rPr>
                    <w:rStyle w:val="afff1"/>
                    <w:rFonts w:eastAsia="Meiryo UI"/>
                    <w:noProof/>
                  </w:rPr>
                  <w:t>操作手順書　【初期設定編】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_Toc184734071 \h </w:instrTex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>4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77609930" w14:textId="4271E36F" w:rsidR="00116348" w:rsidRPr="00116348" w:rsidRDefault="00232E99">
              <w:pPr>
                <w:pStyle w:val="2ff1"/>
                <w:tabs>
                  <w:tab w:val="left" w:pos="960"/>
                  <w:tab w:val="right" w:leader="dot" w:pos="9016"/>
                </w:tabs>
                <w:rPr>
                  <w:rFonts w:ascii="Meiryo UI" w:eastAsia="Meiryo UI" w:hAnsi="Meiryo UI"/>
                  <w:noProof/>
                  <w:kern w:val="2"/>
                  <w:sz w:val="21"/>
                </w:rPr>
              </w:pPr>
              <w:hyperlink w:anchor="_Toc184734072" w:history="1">
                <w:r w:rsidR="00116348" w:rsidRPr="00116348">
                  <w:rPr>
                    <w:rStyle w:val="afff1"/>
                    <w:rFonts w:eastAsia="Meiryo UI"/>
                    <w:noProof/>
                  </w:rPr>
                  <w:t>4.1</w:t>
                </w:r>
                <w:r w:rsidR="00116348" w:rsidRPr="00116348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="00116348" w:rsidRPr="00116348">
                  <w:rPr>
                    <w:rStyle w:val="afff1"/>
                    <w:rFonts w:eastAsia="Meiryo UI"/>
                    <w:noProof/>
                  </w:rPr>
                  <w:t>イメージ画像を保存する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_Toc184734072 \h </w:instrTex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>4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4FE1AFC9" w14:textId="31E57103" w:rsidR="00116348" w:rsidRPr="00116348" w:rsidRDefault="00232E99">
              <w:pPr>
                <w:pStyle w:val="2ff1"/>
                <w:tabs>
                  <w:tab w:val="left" w:pos="960"/>
                  <w:tab w:val="right" w:leader="dot" w:pos="9016"/>
                </w:tabs>
                <w:rPr>
                  <w:rFonts w:ascii="Meiryo UI" w:eastAsia="Meiryo UI" w:hAnsi="Meiryo UI"/>
                  <w:noProof/>
                  <w:kern w:val="2"/>
                  <w:sz w:val="21"/>
                </w:rPr>
              </w:pPr>
              <w:hyperlink w:anchor="_Toc184734073" w:history="1">
                <w:r w:rsidR="00116348" w:rsidRPr="00116348">
                  <w:rPr>
                    <w:rStyle w:val="afff1"/>
                    <w:rFonts w:eastAsia="Meiryo UI"/>
                    <w:noProof/>
                  </w:rPr>
                  <w:t>4.2</w:t>
                </w:r>
                <w:r w:rsidR="00116348" w:rsidRPr="00116348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="00116348" w:rsidRPr="00116348">
                  <w:rPr>
                    <w:rStyle w:val="afff1"/>
                    <w:rFonts w:eastAsia="Meiryo UI"/>
                    <w:noProof/>
                  </w:rPr>
                  <w:t>データベースを作成する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_Toc184734073 \h </w:instrTex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>4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20219AD9" w14:textId="2F3DE4B5" w:rsidR="00116348" w:rsidRPr="00116348" w:rsidRDefault="00232E99">
              <w:pPr>
                <w:pStyle w:val="1f7"/>
                <w:tabs>
                  <w:tab w:val="left" w:pos="480"/>
                  <w:tab w:val="right" w:leader="dot" w:pos="9016"/>
                </w:tabs>
                <w:rPr>
                  <w:rFonts w:ascii="Meiryo UI" w:eastAsia="Meiryo UI" w:hAnsi="Meiryo UI"/>
                  <w:noProof/>
                  <w:kern w:val="2"/>
                  <w:sz w:val="21"/>
                </w:rPr>
              </w:pPr>
              <w:hyperlink w:anchor="_Toc184734074" w:history="1">
                <w:r w:rsidR="00116348" w:rsidRPr="00116348">
                  <w:rPr>
                    <w:rStyle w:val="afff1"/>
                    <w:rFonts w:eastAsia="Meiryo UI"/>
                    <w:noProof/>
                  </w:rPr>
                  <w:t>5</w:t>
                </w:r>
                <w:r w:rsidR="00116348" w:rsidRPr="00116348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="00116348" w:rsidRPr="00116348">
                  <w:rPr>
                    <w:rStyle w:val="afff1"/>
                    <w:rFonts w:eastAsia="Meiryo UI"/>
                    <w:noProof/>
                  </w:rPr>
                  <w:t>操作手順書　【操作編】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_Toc184734074 \h </w:instrTex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>5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443E2EBB" w14:textId="29E1ACBB" w:rsidR="00116348" w:rsidRPr="00116348" w:rsidRDefault="00232E99">
              <w:pPr>
                <w:pStyle w:val="2ff1"/>
                <w:tabs>
                  <w:tab w:val="left" w:pos="960"/>
                  <w:tab w:val="right" w:leader="dot" w:pos="9016"/>
                </w:tabs>
                <w:rPr>
                  <w:rFonts w:ascii="Meiryo UI" w:eastAsia="Meiryo UI" w:hAnsi="Meiryo UI"/>
                  <w:noProof/>
                  <w:kern w:val="2"/>
                  <w:sz w:val="21"/>
                </w:rPr>
              </w:pPr>
              <w:hyperlink w:anchor="_Toc184734075" w:history="1">
                <w:r w:rsidR="00116348" w:rsidRPr="00116348">
                  <w:rPr>
                    <w:rStyle w:val="afff1"/>
                    <w:rFonts w:eastAsia="Meiryo UI"/>
                    <w:noProof/>
                  </w:rPr>
                  <w:t>5.1</w:t>
                </w:r>
                <w:r w:rsidR="00116348" w:rsidRPr="00116348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="00116348" w:rsidRPr="00116348">
                  <w:rPr>
                    <w:rStyle w:val="afff1"/>
                    <w:rFonts w:eastAsia="Meiryo UI"/>
                    <w:noProof/>
                  </w:rPr>
                  <w:t>自動販売機シミュレーショを起動する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_Toc184734075 \h </w:instrTex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>5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209382BE" w14:textId="6ACEE41C" w:rsidR="00116348" w:rsidRPr="00116348" w:rsidRDefault="00232E99">
              <w:pPr>
                <w:pStyle w:val="2ff1"/>
                <w:tabs>
                  <w:tab w:val="left" w:pos="960"/>
                  <w:tab w:val="right" w:leader="dot" w:pos="9016"/>
                </w:tabs>
                <w:rPr>
                  <w:rFonts w:ascii="Meiryo UI" w:eastAsia="Meiryo UI" w:hAnsi="Meiryo UI"/>
                  <w:noProof/>
                  <w:kern w:val="2"/>
                  <w:sz w:val="21"/>
                </w:rPr>
              </w:pPr>
              <w:hyperlink w:anchor="_Toc184734076" w:history="1">
                <w:r w:rsidR="00116348" w:rsidRPr="00116348">
                  <w:rPr>
                    <w:rStyle w:val="afff1"/>
                    <w:rFonts w:eastAsia="Meiryo UI"/>
                    <w:noProof/>
                  </w:rPr>
                  <w:t>5.2</w:t>
                </w:r>
                <w:r w:rsidR="00116348" w:rsidRPr="00116348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="00116348" w:rsidRPr="00116348">
                  <w:rPr>
                    <w:rStyle w:val="afff1"/>
                    <w:rFonts w:eastAsia="Meiryo UI"/>
                    <w:noProof/>
                  </w:rPr>
                  <w:t>メニューを選択する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_Toc184734076 \h </w:instrTex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>5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560B7F73" w14:textId="259E6AE1" w:rsidR="00116348" w:rsidRPr="00116348" w:rsidRDefault="00232E99">
              <w:pPr>
                <w:pStyle w:val="2ff1"/>
                <w:tabs>
                  <w:tab w:val="left" w:pos="960"/>
                  <w:tab w:val="right" w:leader="dot" w:pos="9016"/>
                </w:tabs>
                <w:rPr>
                  <w:rFonts w:ascii="Meiryo UI" w:eastAsia="Meiryo UI" w:hAnsi="Meiryo UI"/>
                  <w:noProof/>
                  <w:kern w:val="2"/>
                  <w:sz w:val="21"/>
                </w:rPr>
              </w:pPr>
              <w:hyperlink w:anchor="_Toc184734077" w:history="1">
                <w:r w:rsidR="00116348" w:rsidRPr="00116348">
                  <w:rPr>
                    <w:rStyle w:val="afff1"/>
                    <w:rFonts w:eastAsia="Meiryo UI"/>
                    <w:noProof/>
                  </w:rPr>
                  <w:t>5.3</w:t>
                </w:r>
                <w:r w:rsidR="00116348" w:rsidRPr="00116348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="00116348" w:rsidRPr="00116348">
                  <w:rPr>
                    <w:rStyle w:val="afff1"/>
                    <w:rFonts w:eastAsia="Meiryo UI"/>
                    <w:noProof/>
                  </w:rPr>
                  <w:t>商品の購入をする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_Toc184734077 \h </w:instrTex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>5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1225431C" w14:textId="0C0F102A" w:rsidR="00116348" w:rsidRDefault="00232E99">
              <w:pPr>
                <w:pStyle w:val="2ff1"/>
                <w:tabs>
                  <w:tab w:val="left" w:pos="960"/>
                  <w:tab w:val="right" w:leader="dot" w:pos="9016"/>
                </w:tabs>
                <w:rPr>
                  <w:noProof/>
                  <w:kern w:val="2"/>
                  <w:sz w:val="21"/>
                </w:rPr>
              </w:pPr>
              <w:hyperlink w:anchor="_Toc184734078" w:history="1">
                <w:r w:rsidR="00116348" w:rsidRPr="00116348">
                  <w:rPr>
                    <w:rStyle w:val="afff1"/>
                    <w:rFonts w:eastAsia="Meiryo UI"/>
                    <w:noProof/>
                  </w:rPr>
                  <w:t>5.4</w:t>
                </w:r>
                <w:r w:rsidR="00116348" w:rsidRPr="00116348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="00116348" w:rsidRPr="00116348">
                  <w:rPr>
                    <w:rStyle w:val="afff1"/>
                    <w:rFonts w:eastAsia="Meiryo UI"/>
                    <w:noProof/>
                  </w:rPr>
                  <w:t>在庫の操作をする（管理者）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_Toc184734078 \h </w:instrTex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t>7</w:t>
                </w:r>
                <w:r w:rsidR="00116348" w:rsidRPr="00116348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5B8BBEB6" w14:textId="3A8C44F7" w:rsidR="0021676A" w:rsidRPr="0021676A" w:rsidRDefault="00357A18" w:rsidP="00F40E64">
              <w:pPr>
                <w:rPr>
                  <w:rFonts w:ascii="Meiryo UI" w:eastAsia="Meiryo UI" w:hAnsi="Meiryo UI"/>
                  <w:b/>
                  <w:bCs/>
                  <w:lang w:val="ja-JP"/>
                </w:rPr>
              </w:pPr>
              <w:r w:rsidRPr="0021676A">
                <w:rPr>
                  <w:rFonts w:ascii="Meiryo UI" w:eastAsia="Meiryo UI" w:hAnsi="Meiryo UI"/>
                  <w:b/>
                  <w:bCs/>
                  <w:lang w:val="ja-JP"/>
                </w:rPr>
                <w:fldChar w:fldCharType="end"/>
              </w:r>
            </w:p>
            <w:p w14:paraId="3E7655FB" w14:textId="77777777" w:rsidR="0021676A" w:rsidRPr="0021676A" w:rsidRDefault="0021676A" w:rsidP="00F40E64">
              <w:pPr>
                <w:rPr>
                  <w:rFonts w:ascii="Meiryo UI" w:eastAsia="Meiryo UI" w:hAnsi="Meiryo UI"/>
                  <w:b/>
                  <w:bCs/>
                  <w:lang w:val="ja-JP"/>
                </w:rPr>
              </w:pPr>
            </w:p>
            <w:p w14:paraId="4EAAD959" w14:textId="77777777" w:rsidR="0021676A" w:rsidRPr="0021676A" w:rsidRDefault="0021676A" w:rsidP="00F40E64">
              <w:pPr>
                <w:rPr>
                  <w:rFonts w:ascii="Meiryo UI" w:eastAsia="Meiryo UI" w:hAnsi="Meiryo UI"/>
                  <w:b/>
                  <w:bCs/>
                  <w:lang w:val="ja-JP"/>
                </w:rPr>
              </w:pPr>
            </w:p>
            <w:p w14:paraId="25C52700" w14:textId="77777777" w:rsidR="0021676A" w:rsidRPr="0021676A" w:rsidRDefault="0021676A" w:rsidP="00F40E64">
              <w:pPr>
                <w:rPr>
                  <w:rFonts w:ascii="Meiryo UI" w:eastAsia="Meiryo UI" w:hAnsi="Meiryo UI"/>
                  <w:b/>
                  <w:bCs/>
                  <w:lang w:val="ja-JP"/>
                </w:rPr>
              </w:pPr>
            </w:p>
            <w:p w14:paraId="23B05448" w14:textId="77777777" w:rsidR="0021676A" w:rsidRPr="0021676A" w:rsidRDefault="0021676A" w:rsidP="00F40E64">
              <w:pPr>
                <w:rPr>
                  <w:rFonts w:ascii="Meiryo UI" w:eastAsia="Meiryo UI" w:hAnsi="Meiryo UI"/>
                  <w:b/>
                  <w:bCs/>
                  <w:lang w:val="ja-JP"/>
                </w:rPr>
              </w:pPr>
            </w:p>
            <w:p w14:paraId="5299C884" w14:textId="77777777" w:rsidR="0021676A" w:rsidRPr="0021676A" w:rsidRDefault="0021676A" w:rsidP="00F40E64">
              <w:pPr>
                <w:rPr>
                  <w:rFonts w:ascii="Meiryo UI" w:eastAsia="Meiryo UI" w:hAnsi="Meiryo UI"/>
                  <w:b/>
                  <w:bCs/>
                  <w:lang w:val="ja-JP"/>
                </w:rPr>
              </w:pPr>
            </w:p>
            <w:p w14:paraId="6CCCDA53" w14:textId="77777777" w:rsidR="0021676A" w:rsidRPr="0021676A" w:rsidRDefault="0021676A" w:rsidP="00F40E64">
              <w:pPr>
                <w:rPr>
                  <w:rFonts w:ascii="Meiryo UI" w:eastAsia="Meiryo UI" w:hAnsi="Meiryo UI"/>
                  <w:b/>
                  <w:bCs/>
                  <w:lang w:val="ja-JP"/>
                </w:rPr>
              </w:pPr>
            </w:p>
            <w:p w14:paraId="07F56380" w14:textId="77777777" w:rsidR="0021676A" w:rsidRPr="0021676A" w:rsidRDefault="0021676A" w:rsidP="00F40E64">
              <w:pPr>
                <w:rPr>
                  <w:rFonts w:ascii="Meiryo UI" w:eastAsia="Meiryo UI" w:hAnsi="Meiryo UI"/>
                  <w:b/>
                  <w:bCs/>
                  <w:lang w:val="ja-JP"/>
                </w:rPr>
              </w:pPr>
            </w:p>
            <w:p w14:paraId="442DCF0B" w14:textId="09E0965F" w:rsidR="00C82019" w:rsidRPr="0021676A" w:rsidRDefault="00232E99" w:rsidP="00F40E64">
              <w:pPr>
                <w:rPr>
                  <w:rFonts w:ascii="Meiryo UI" w:eastAsia="Meiryo UI" w:hAnsi="Meiryo UI"/>
                  <w:b/>
                  <w:bCs/>
                  <w:lang w:val="ja-JP"/>
                </w:rPr>
              </w:pPr>
            </w:p>
          </w:sdtContent>
        </w:sdt>
      </w:sdtContent>
    </w:sdt>
    <w:p w14:paraId="334872AB" w14:textId="77777777" w:rsidR="00737F74" w:rsidRDefault="00737F74" w:rsidP="00AA50A6">
      <w:pPr>
        <w:pStyle w:val="1"/>
        <w:sectPr w:rsidR="00737F74" w:rsidSect="001F70A6">
          <w:footerReference w:type="default" r:id="rId11"/>
          <w:footerReference w:type="first" r:id="rId12"/>
          <w:pgSz w:w="11906" w:h="16838" w:code="9"/>
          <w:pgMar w:top="1077" w:right="1440" w:bottom="1077" w:left="1440" w:header="578" w:footer="578" w:gutter="0"/>
          <w:pgNumType w:start="0"/>
          <w:cols w:space="720"/>
          <w:titlePg/>
          <w:docGrid w:linePitch="360"/>
        </w:sectPr>
      </w:pPr>
      <w:bookmarkStart w:id="0" w:name="_Toc184734068"/>
    </w:p>
    <w:p w14:paraId="649CB801" w14:textId="068B910E" w:rsidR="00AA50A6" w:rsidRPr="006958E9" w:rsidRDefault="00C82019" w:rsidP="00AA50A6">
      <w:pPr>
        <w:pStyle w:val="1"/>
        <w:rPr>
          <w:rFonts w:eastAsiaTheme="majorEastAsia"/>
        </w:rPr>
      </w:pPr>
      <w:r w:rsidRPr="00A53957">
        <w:rPr>
          <w:rFonts w:hint="eastAsia"/>
        </w:rPr>
        <w:lastRenderedPageBreak/>
        <w:t>本書の目的</w:t>
      </w:r>
      <w:bookmarkEnd w:id="0"/>
    </w:p>
    <w:p w14:paraId="7B96578F" w14:textId="2067A1CD" w:rsidR="006958E9" w:rsidRPr="006958E9" w:rsidRDefault="006958E9" w:rsidP="006958E9">
      <w:pPr>
        <w:pStyle w:val="21"/>
        <w:ind w:left="796" w:right="220"/>
      </w:pPr>
      <w:bookmarkStart w:id="1" w:name="_Toc184734069"/>
      <w:r w:rsidRPr="006958E9">
        <w:t>目的</w:t>
      </w:r>
      <w:bookmarkEnd w:id="1"/>
    </w:p>
    <w:p w14:paraId="03350BC7" w14:textId="5DC6F85E" w:rsidR="00044941" w:rsidRPr="00C03B74" w:rsidRDefault="00C82019" w:rsidP="00C03B74">
      <w:pPr>
        <w:spacing w:line="240" w:lineRule="auto"/>
        <w:ind w:firstLineChars="100" w:firstLine="220"/>
        <w:rPr>
          <w:rFonts w:ascii="Meiryo UI" w:eastAsia="Meiryo UI" w:hAnsi="Meiryo UI"/>
          <w:sz w:val="24"/>
          <w:szCs w:val="24"/>
        </w:rPr>
      </w:pPr>
      <w:r w:rsidRPr="001533EF">
        <w:rPr>
          <w:rFonts w:ascii="Meiryo UI" w:eastAsia="Meiryo UI" w:hAnsi="Meiryo UI" w:hint="eastAsia"/>
        </w:rPr>
        <w:t>本書では、</w:t>
      </w:r>
      <w:r w:rsidR="00781674">
        <w:rPr>
          <w:rFonts w:ascii="Meiryo UI" w:eastAsia="Meiryo UI" w:hAnsi="Meiryo UI" w:hint="eastAsia"/>
        </w:rPr>
        <w:t>「</w:t>
      </w:r>
      <w:r w:rsidR="00522E38">
        <w:rPr>
          <w:rFonts w:ascii="Meiryo UI" w:eastAsia="Meiryo UI" w:hAnsi="Meiryo UI" w:hint="eastAsia"/>
        </w:rPr>
        <w:t>自動販売機シミュレーション</w:t>
      </w:r>
      <w:r w:rsidR="00781674">
        <w:rPr>
          <w:rFonts w:ascii="Meiryo UI" w:eastAsia="Meiryo UI" w:hAnsi="Meiryo UI" w:hint="eastAsia"/>
        </w:rPr>
        <w:t>」</w:t>
      </w:r>
      <w:r w:rsidRPr="001533EF">
        <w:rPr>
          <w:rFonts w:ascii="Meiryo UI" w:eastAsia="Meiryo UI" w:hAnsi="Meiryo UI" w:hint="eastAsia"/>
        </w:rPr>
        <w:t>の初期設定および、運用の操作手順を説明します。</w:t>
      </w:r>
    </w:p>
    <w:p w14:paraId="4C07273B" w14:textId="77777777" w:rsidR="00DE58BF" w:rsidRDefault="00DE58BF" w:rsidP="00F40E64">
      <w:pPr>
        <w:rPr>
          <w:rFonts w:eastAsia="メイリオ"/>
        </w:rPr>
      </w:pPr>
    </w:p>
    <w:p w14:paraId="3D6FE322" w14:textId="086955A4" w:rsidR="00DE58BF" w:rsidRDefault="00DE58BF" w:rsidP="00F40E64">
      <w:pPr>
        <w:rPr>
          <w:rFonts w:eastAsia="メイリオ"/>
        </w:rPr>
        <w:sectPr w:rsidR="00DE58BF" w:rsidSect="001F70A6">
          <w:pgSz w:w="11906" w:h="16838" w:code="9"/>
          <w:pgMar w:top="1077" w:right="1440" w:bottom="1077" w:left="1440" w:header="578" w:footer="578" w:gutter="0"/>
          <w:pgNumType w:start="0"/>
          <w:cols w:space="720"/>
          <w:titlePg/>
          <w:docGrid w:linePitch="360"/>
        </w:sectPr>
      </w:pPr>
    </w:p>
    <w:p w14:paraId="42C28B4A" w14:textId="2513C4AC" w:rsidR="00114027" w:rsidRPr="0018376F" w:rsidRDefault="00114027" w:rsidP="0018376F">
      <w:pPr>
        <w:pStyle w:val="1"/>
        <w:rPr>
          <w:rFonts w:ascii="Meiryo UI" w:hAnsi="Meiryo UI"/>
        </w:rPr>
      </w:pPr>
      <w:bookmarkStart w:id="2" w:name="_Toc184734070"/>
      <w:r w:rsidRPr="0018376F">
        <w:rPr>
          <w:rFonts w:ascii="Meiryo UI" w:hAnsi="Meiryo UI" w:hint="eastAsia"/>
        </w:rPr>
        <w:lastRenderedPageBreak/>
        <w:t>使用言語、技術</w:t>
      </w:r>
      <w:bookmarkEnd w:id="2"/>
    </w:p>
    <w:p w14:paraId="693EFA9E" w14:textId="5CC570ED" w:rsidR="00A75A04" w:rsidRPr="00D425A8" w:rsidRDefault="00A75A04" w:rsidP="00121EE4">
      <w:pPr>
        <w:spacing w:line="240" w:lineRule="auto"/>
        <w:rPr>
          <w:rFonts w:ascii="Meiryo UI" w:eastAsia="Meiryo UI" w:hAnsi="Meiryo UI" w:cstheme="majorBidi"/>
          <w:smallCaps/>
          <w:color w:val="000000" w:themeColor="text1"/>
        </w:rPr>
      </w:pPr>
      <w:r>
        <w:rPr>
          <w:rFonts w:ascii="Meiryo UI" w:eastAsia="Meiryo UI" w:hAnsi="Meiryo UI" w:cstheme="majorBidi" w:hint="eastAsia"/>
          <w:b/>
          <w:bCs/>
          <w:smallCaps/>
          <w:color w:val="000000" w:themeColor="text1"/>
          <w:sz w:val="24"/>
          <w:szCs w:val="24"/>
        </w:rPr>
        <w:t xml:space="preserve"> </w:t>
      </w:r>
      <w:r w:rsidR="00D425A8">
        <w:rPr>
          <w:rFonts w:ascii="Meiryo UI" w:eastAsia="Meiryo UI" w:hAnsi="Meiryo UI" w:cstheme="majorBidi" w:hint="eastAsia"/>
          <w:smallCaps/>
          <w:color w:val="000000" w:themeColor="text1"/>
        </w:rPr>
        <w:t>本書で使用される使用言語や技術は以下の通りです。</w:t>
      </w:r>
    </w:p>
    <w:p w14:paraId="1778535C" w14:textId="5E2E41D4" w:rsidR="00A75A04" w:rsidRPr="00A75A04" w:rsidRDefault="00A75A04" w:rsidP="00121EE4">
      <w:pPr>
        <w:spacing w:line="240" w:lineRule="auto"/>
        <w:rPr>
          <w:rFonts w:eastAsia="メイリオ"/>
        </w:rPr>
      </w:pPr>
      <w:r>
        <w:rPr>
          <w:rFonts w:ascii="Meiryo UI" w:eastAsia="Meiryo UI" w:hAnsi="Meiryo UI" w:cstheme="majorBidi" w:hint="eastAsia"/>
          <w:b/>
          <w:bCs/>
          <w:smallCaps/>
          <w:color w:val="000000" w:themeColor="text1"/>
        </w:rPr>
        <w:t>プログラミング言語/フレームワーク</w:t>
      </w:r>
    </w:p>
    <w:tbl>
      <w:tblPr>
        <w:tblStyle w:val="afffff2"/>
        <w:tblW w:w="0" w:type="auto"/>
        <w:jc w:val="center"/>
        <w:tblLook w:val="04A0" w:firstRow="1" w:lastRow="0" w:firstColumn="1" w:lastColumn="0" w:noHBand="0" w:noVBand="1"/>
      </w:tblPr>
      <w:tblGrid>
        <w:gridCol w:w="7366"/>
      </w:tblGrid>
      <w:tr w:rsidR="00513FC3" w14:paraId="2AE49951" w14:textId="77777777" w:rsidTr="00AE3B82">
        <w:trPr>
          <w:jc w:val="center"/>
        </w:trPr>
        <w:tc>
          <w:tcPr>
            <w:tcW w:w="7366" w:type="dxa"/>
            <w:shd w:val="clear" w:color="auto" w:fill="D9D9D9" w:themeFill="background1" w:themeFillShade="D9"/>
          </w:tcPr>
          <w:p w14:paraId="38F9D790" w14:textId="6F01616B" w:rsidR="00513FC3" w:rsidRDefault="00513FC3" w:rsidP="00121EE4">
            <w:pPr>
              <w:rPr>
                <w:rFonts w:eastAsia="メイリオ"/>
              </w:rPr>
            </w:pPr>
            <w:r w:rsidRPr="00AE3B82">
              <w:rPr>
                <w:rFonts w:eastAsia="メイリオ" w:hint="eastAsia"/>
                <w:sz w:val="21"/>
                <w:szCs w:val="21"/>
              </w:rPr>
              <w:t>正式名称</w:t>
            </w:r>
            <w:r w:rsidRPr="00AE3B82">
              <w:rPr>
                <w:rFonts w:eastAsia="メイリオ" w:hint="eastAsia"/>
                <w:sz w:val="21"/>
                <w:szCs w:val="21"/>
              </w:rPr>
              <w:t>/</w:t>
            </w:r>
            <w:r w:rsidRPr="00AE3B82">
              <w:rPr>
                <w:rFonts w:eastAsia="メイリオ" w:hint="eastAsia"/>
                <w:sz w:val="21"/>
                <w:szCs w:val="21"/>
              </w:rPr>
              <w:t>バージョン</w:t>
            </w:r>
          </w:p>
        </w:tc>
      </w:tr>
      <w:tr w:rsidR="00513FC3" w14:paraId="27D3BFD6" w14:textId="77777777" w:rsidTr="00937C79">
        <w:trPr>
          <w:jc w:val="center"/>
        </w:trPr>
        <w:tc>
          <w:tcPr>
            <w:tcW w:w="7366" w:type="dxa"/>
          </w:tcPr>
          <w:p w14:paraId="645D66B0" w14:textId="0D73CD6B" w:rsidR="006D63A6" w:rsidRPr="00EA34EF" w:rsidRDefault="00522E38" w:rsidP="00121EE4">
            <w:pPr>
              <w:rPr>
                <w:rFonts w:eastAsia="メイリオ" w:cstheme="minorHAnsi"/>
              </w:rPr>
            </w:pPr>
            <w:r>
              <w:rPr>
                <w:rFonts w:eastAsia="メイリオ" w:cstheme="minorHAnsi"/>
              </w:rPr>
              <w:t>Python</w:t>
            </w:r>
            <w:r w:rsidR="0076220E">
              <w:rPr>
                <w:rFonts w:eastAsia="メイリオ" w:cstheme="minorHAnsi"/>
              </w:rPr>
              <w:t xml:space="preserve"> </w:t>
            </w:r>
            <w:r>
              <w:rPr>
                <w:rFonts w:eastAsia="メイリオ" w:cstheme="minorHAnsi"/>
              </w:rPr>
              <w:t>Ver3.12.4</w:t>
            </w:r>
          </w:p>
        </w:tc>
      </w:tr>
      <w:tr w:rsidR="00522E38" w14:paraId="0F508F25" w14:textId="77777777" w:rsidTr="00937C79">
        <w:trPr>
          <w:jc w:val="center"/>
        </w:trPr>
        <w:tc>
          <w:tcPr>
            <w:tcW w:w="7366" w:type="dxa"/>
          </w:tcPr>
          <w:p w14:paraId="3A84AF94" w14:textId="62B7D693" w:rsidR="00522E38" w:rsidRDefault="00522E38" w:rsidP="00121EE4">
            <w:pPr>
              <w:rPr>
                <w:rFonts w:eastAsia="メイリオ" w:cstheme="minorHAnsi"/>
              </w:rPr>
            </w:pPr>
            <w:r>
              <w:rPr>
                <w:rFonts w:eastAsia="メイリオ"/>
              </w:rPr>
              <w:t>SQLite Ver</w:t>
            </w:r>
            <w:r>
              <w:t>3.46.0</w:t>
            </w:r>
          </w:p>
        </w:tc>
      </w:tr>
    </w:tbl>
    <w:p w14:paraId="12FBA6C2" w14:textId="67878F94" w:rsidR="00A75A04" w:rsidRDefault="00A75A04" w:rsidP="00121EE4">
      <w:pPr>
        <w:spacing w:line="240" w:lineRule="auto"/>
        <w:rPr>
          <w:rFonts w:eastAsia="メイリオ"/>
        </w:rPr>
      </w:pPr>
    </w:p>
    <w:p w14:paraId="569C1C2C" w14:textId="69F5CA25" w:rsidR="00E024B2" w:rsidRPr="00E024B2" w:rsidRDefault="00E024B2" w:rsidP="00121EE4">
      <w:pPr>
        <w:spacing w:line="240" w:lineRule="auto"/>
        <w:rPr>
          <w:rFonts w:eastAsia="メイリオ"/>
          <w:b/>
          <w:bCs/>
        </w:rPr>
      </w:pPr>
      <w:r w:rsidRPr="00E024B2">
        <w:rPr>
          <w:rFonts w:eastAsia="メイリオ" w:hint="eastAsia"/>
          <w:b/>
          <w:bCs/>
        </w:rPr>
        <w:t>ツール</w:t>
      </w:r>
      <w:r w:rsidRPr="00E024B2">
        <w:rPr>
          <w:rFonts w:eastAsia="メイリオ" w:hint="eastAsia"/>
          <w:b/>
          <w:bCs/>
        </w:rPr>
        <w:t>/</w:t>
      </w:r>
      <w:r w:rsidRPr="00E024B2">
        <w:rPr>
          <w:rFonts w:eastAsia="メイリオ" w:hint="eastAsia"/>
          <w:b/>
          <w:bCs/>
        </w:rPr>
        <w:t>プラットフォーム</w:t>
      </w:r>
    </w:p>
    <w:tbl>
      <w:tblPr>
        <w:tblStyle w:val="afffff2"/>
        <w:tblW w:w="0" w:type="auto"/>
        <w:jc w:val="center"/>
        <w:tblLook w:val="04A0" w:firstRow="1" w:lastRow="0" w:firstColumn="1" w:lastColumn="0" w:noHBand="0" w:noVBand="1"/>
      </w:tblPr>
      <w:tblGrid>
        <w:gridCol w:w="7366"/>
      </w:tblGrid>
      <w:tr w:rsidR="00513FC3" w14:paraId="74ED1E68" w14:textId="77777777" w:rsidTr="00AE3B82">
        <w:trPr>
          <w:jc w:val="center"/>
        </w:trPr>
        <w:tc>
          <w:tcPr>
            <w:tcW w:w="7366" w:type="dxa"/>
            <w:shd w:val="clear" w:color="auto" w:fill="D9D9D9" w:themeFill="background1" w:themeFillShade="D9"/>
          </w:tcPr>
          <w:p w14:paraId="61237675" w14:textId="50606E3C" w:rsidR="00513FC3" w:rsidRDefault="00513FC3" w:rsidP="00121EE4">
            <w:pPr>
              <w:rPr>
                <w:rFonts w:eastAsia="メイリオ"/>
              </w:rPr>
            </w:pPr>
            <w:r>
              <w:rPr>
                <w:rFonts w:eastAsia="メイリオ" w:hint="eastAsia"/>
              </w:rPr>
              <w:t>正式名称</w:t>
            </w:r>
            <w:r>
              <w:rPr>
                <w:rFonts w:eastAsia="メイリオ" w:hint="eastAsia"/>
              </w:rPr>
              <w:t>/</w:t>
            </w:r>
            <w:r>
              <w:rPr>
                <w:rFonts w:eastAsia="メイリオ" w:hint="eastAsia"/>
              </w:rPr>
              <w:t>バージョン</w:t>
            </w:r>
          </w:p>
        </w:tc>
      </w:tr>
      <w:tr w:rsidR="00513FC3" w14:paraId="06EB0683" w14:textId="77777777" w:rsidTr="00937C79">
        <w:trPr>
          <w:jc w:val="center"/>
        </w:trPr>
        <w:tc>
          <w:tcPr>
            <w:tcW w:w="7366" w:type="dxa"/>
          </w:tcPr>
          <w:p w14:paraId="47B4613C" w14:textId="0B8A1C7E" w:rsidR="00513FC3" w:rsidRDefault="00522E38" w:rsidP="00121EE4">
            <w:pPr>
              <w:rPr>
                <w:rFonts w:eastAsia="メイリオ"/>
              </w:rPr>
            </w:pPr>
            <w:proofErr w:type="spellStart"/>
            <w:r w:rsidRPr="00522E38">
              <w:rPr>
                <w:rFonts w:eastAsia="メイリオ"/>
              </w:rPr>
              <w:t>Winpython</w:t>
            </w:r>
            <w:proofErr w:type="spellEnd"/>
            <w:r w:rsidRPr="00522E38">
              <w:rPr>
                <w:rFonts w:eastAsia="メイリオ"/>
              </w:rPr>
              <w:t xml:space="preserve"> Ver3.12.4.1</w:t>
            </w:r>
          </w:p>
        </w:tc>
      </w:tr>
      <w:tr w:rsidR="00513FC3" w14:paraId="7EFB0238" w14:textId="77777777" w:rsidTr="00937C79">
        <w:trPr>
          <w:jc w:val="center"/>
        </w:trPr>
        <w:tc>
          <w:tcPr>
            <w:tcW w:w="7366" w:type="dxa"/>
          </w:tcPr>
          <w:p w14:paraId="01658312" w14:textId="50818938" w:rsidR="00513FC3" w:rsidRDefault="00522E38" w:rsidP="00121EE4">
            <w:pPr>
              <w:rPr>
                <w:rFonts w:eastAsia="メイリオ"/>
              </w:rPr>
            </w:pPr>
            <w:r w:rsidRPr="00522E38">
              <w:rPr>
                <w:rFonts w:eastAsia="メイリオ"/>
              </w:rPr>
              <w:t>DB Browser for SQLite Ver3.13.0</w:t>
            </w:r>
          </w:p>
        </w:tc>
      </w:tr>
      <w:tr w:rsidR="00513FC3" w14:paraId="054F6425" w14:textId="77777777" w:rsidTr="00937C79">
        <w:trPr>
          <w:jc w:val="center"/>
        </w:trPr>
        <w:tc>
          <w:tcPr>
            <w:tcW w:w="7366" w:type="dxa"/>
          </w:tcPr>
          <w:p w14:paraId="5E77D0D8" w14:textId="2DA70961" w:rsidR="00513FC3" w:rsidRDefault="0010275E" w:rsidP="00121EE4">
            <w:pPr>
              <w:rPr>
                <w:rFonts w:eastAsia="メイリオ"/>
              </w:rPr>
            </w:pPr>
            <w:r>
              <w:rPr>
                <w:rFonts w:eastAsia="メイリオ" w:hint="eastAsia"/>
              </w:rPr>
              <w:t>G</w:t>
            </w:r>
            <w:r>
              <w:rPr>
                <w:rFonts w:eastAsia="メイリオ"/>
              </w:rPr>
              <w:t>itHub</w:t>
            </w:r>
          </w:p>
        </w:tc>
      </w:tr>
    </w:tbl>
    <w:p w14:paraId="4BB6FFF7" w14:textId="77777777" w:rsidR="00EE67C6" w:rsidRDefault="00EE67C6" w:rsidP="00EC125F">
      <w:pPr>
        <w:rPr>
          <w:rFonts w:eastAsia="メイリオ"/>
        </w:rPr>
      </w:pPr>
    </w:p>
    <w:p w14:paraId="3B70C912" w14:textId="77777777" w:rsidR="00DE58BF" w:rsidRDefault="00DE58BF" w:rsidP="002E7C08">
      <w:pPr>
        <w:pStyle w:val="1"/>
        <w:sectPr w:rsidR="00DE58BF" w:rsidSect="0021676A">
          <w:pgSz w:w="11906" w:h="16838" w:code="9"/>
          <w:pgMar w:top="1077" w:right="1440" w:bottom="1077" w:left="1440" w:header="578" w:footer="578" w:gutter="0"/>
          <w:pgNumType w:start="3"/>
          <w:cols w:space="720"/>
          <w:titlePg/>
          <w:docGrid w:linePitch="360"/>
        </w:sectPr>
      </w:pPr>
      <w:bookmarkStart w:id="3" w:name="_Toc183397034"/>
    </w:p>
    <w:p w14:paraId="763F9350" w14:textId="47026837" w:rsidR="00A53957" w:rsidRPr="00EC125F" w:rsidRDefault="00114027" w:rsidP="002E7C08">
      <w:pPr>
        <w:pStyle w:val="1"/>
      </w:pPr>
      <w:bookmarkStart w:id="4" w:name="_Toc184734071"/>
      <w:r w:rsidRPr="00A53957">
        <w:rPr>
          <w:rFonts w:hint="eastAsia"/>
        </w:rPr>
        <w:lastRenderedPageBreak/>
        <w:t>操作手順</w:t>
      </w:r>
      <w:r w:rsidR="00AC1686">
        <w:rPr>
          <w:rFonts w:hint="eastAsia"/>
        </w:rPr>
        <w:t>書</w:t>
      </w:r>
      <w:r w:rsidR="00A53957" w:rsidRPr="00A53957">
        <w:rPr>
          <w:rFonts w:hint="eastAsia"/>
        </w:rPr>
        <w:t xml:space="preserve">　</w:t>
      </w:r>
      <w:r w:rsidR="00AC1686">
        <w:rPr>
          <w:rFonts w:hint="eastAsia"/>
        </w:rPr>
        <w:t>【</w:t>
      </w:r>
      <w:r w:rsidR="008263AC">
        <w:rPr>
          <w:rFonts w:hint="eastAsia"/>
        </w:rPr>
        <w:t>初期設定</w:t>
      </w:r>
      <w:r w:rsidR="00AC1686">
        <w:rPr>
          <w:rFonts w:hint="eastAsia"/>
        </w:rPr>
        <w:t>編】</w:t>
      </w:r>
      <w:bookmarkEnd w:id="3"/>
      <w:bookmarkEnd w:id="4"/>
      <w:r w:rsidR="00A53957" w:rsidRPr="00A53957">
        <w:rPr>
          <w:rFonts w:hint="eastAsia"/>
        </w:rPr>
        <w:t xml:space="preserve">　　</w:t>
      </w:r>
    </w:p>
    <w:p w14:paraId="7E38A493" w14:textId="6AF9451C" w:rsidR="00A53957" w:rsidRDefault="008263AC" w:rsidP="0012222C">
      <w:pPr>
        <w:pStyle w:val="21"/>
        <w:ind w:left="796" w:right="220"/>
      </w:pPr>
      <w:bookmarkStart w:id="5" w:name="_Toc184734072"/>
      <w:r>
        <w:rPr>
          <w:rFonts w:hint="eastAsia"/>
        </w:rPr>
        <w:t>イメージ画像を保存する</w:t>
      </w:r>
      <w:bookmarkEnd w:id="5"/>
    </w:p>
    <w:p w14:paraId="64D61C15" w14:textId="139DCC29" w:rsidR="00DE58BF" w:rsidRPr="002E7C08" w:rsidRDefault="008263AC" w:rsidP="008263AC">
      <w:pPr>
        <w:ind w:firstLineChars="100" w:firstLine="220"/>
        <w:rPr>
          <w:rFonts w:eastAsia="メイリオ"/>
        </w:rPr>
      </w:pPr>
      <w:r>
        <w:rPr>
          <w:rFonts w:eastAsia="メイリオ" w:hint="eastAsia"/>
        </w:rPr>
        <w:t>プロジェクトフォルダ以内の「</w:t>
      </w:r>
      <w:proofErr w:type="spellStart"/>
      <w:r>
        <w:rPr>
          <w:rFonts w:eastAsia="メイリオ" w:hint="eastAsia"/>
        </w:rPr>
        <w:t>i</w:t>
      </w:r>
      <w:r>
        <w:rPr>
          <w:rFonts w:eastAsia="メイリオ"/>
        </w:rPr>
        <w:t>mg</w:t>
      </w:r>
      <w:proofErr w:type="spellEnd"/>
      <w:r>
        <w:rPr>
          <w:rFonts w:eastAsia="メイリオ" w:hint="eastAsia"/>
        </w:rPr>
        <w:t>」フォルダ</w:t>
      </w:r>
      <w:r w:rsidR="00DE58BF">
        <w:rPr>
          <w:rFonts w:eastAsia="メイリオ" w:hint="eastAsia"/>
        </w:rPr>
        <w:t>を</w:t>
      </w:r>
      <w:r>
        <w:rPr>
          <w:rFonts w:eastAsia="メイリオ" w:hint="eastAsia"/>
        </w:rPr>
        <w:t>C</w:t>
      </w:r>
      <w:r>
        <w:rPr>
          <w:rFonts w:eastAsia="メイリオ" w:hint="eastAsia"/>
        </w:rPr>
        <w:t>ドライブの直下（</w:t>
      </w:r>
      <w:r w:rsidRPr="008263AC">
        <w:rPr>
          <w:rFonts w:eastAsia="メイリオ"/>
        </w:rPr>
        <w:t>C:\</w:t>
      </w:r>
      <w:r>
        <w:rPr>
          <w:rFonts w:eastAsia="メイリオ" w:hint="eastAsia"/>
        </w:rPr>
        <w:t>）にコピーします</w:t>
      </w:r>
      <w:r w:rsidR="00DE58BF">
        <w:rPr>
          <w:rFonts w:eastAsia="メイリオ" w:hint="eastAsia"/>
        </w:rPr>
        <w:t>。</w:t>
      </w:r>
    </w:p>
    <w:p w14:paraId="7073F010" w14:textId="104E3E49" w:rsidR="00C27C59" w:rsidRPr="00C27C59" w:rsidRDefault="008263AC" w:rsidP="00C27C59">
      <w:pPr>
        <w:pStyle w:val="21"/>
        <w:ind w:left="796" w:right="220"/>
      </w:pPr>
      <w:bookmarkStart w:id="6" w:name="_Toc184734073"/>
      <w:r>
        <w:rPr>
          <w:rFonts w:hint="eastAsia"/>
        </w:rPr>
        <w:t>データベースを作成する</w:t>
      </w:r>
      <w:bookmarkEnd w:id="6"/>
    </w:p>
    <w:p w14:paraId="46083789" w14:textId="478F4E88" w:rsidR="0077024B" w:rsidRDefault="008263AC" w:rsidP="0077024B">
      <w:pPr>
        <w:pStyle w:val="afff6"/>
        <w:ind w:leftChars="127" w:left="279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プロジェクトフォルダ内の「</w:t>
      </w:r>
      <w:r w:rsidRPr="008263AC">
        <w:rPr>
          <w:rFonts w:ascii="メイリオ" w:eastAsia="メイリオ" w:hAnsi="メイリオ" w:hint="eastAsia"/>
        </w:rPr>
        <w:t>自動販売機シミュレーションGUI初期設定.</w:t>
      </w:r>
      <w:proofErr w:type="spellStart"/>
      <w:r w:rsidRPr="008263AC">
        <w:rPr>
          <w:rFonts w:ascii="メイリオ" w:eastAsia="メイリオ" w:hAnsi="メイリオ" w:hint="eastAsia"/>
        </w:rPr>
        <w:t>py</w:t>
      </w:r>
      <w:proofErr w:type="spellEnd"/>
      <w:r>
        <w:rPr>
          <w:rFonts w:ascii="メイリオ" w:eastAsia="メイリオ" w:hAnsi="メイリオ" w:hint="eastAsia"/>
        </w:rPr>
        <w:t>」ファイルをコマンドラインから実行してください。</w:t>
      </w:r>
      <w:r w:rsidR="003769B8">
        <w:rPr>
          <w:rFonts w:ascii="メイリオ" w:eastAsia="メイリオ" w:hAnsi="メイリオ" w:hint="eastAsia"/>
        </w:rPr>
        <w:t>初期パスワードの設定を求められるので設定します。</w:t>
      </w:r>
    </w:p>
    <w:p w14:paraId="27DBA951" w14:textId="1FC28DC1" w:rsidR="008263AC" w:rsidRDefault="003769B8" w:rsidP="0077024B">
      <w:pPr>
        <w:pStyle w:val="afff6"/>
        <w:ind w:leftChars="127" w:left="279"/>
        <w:rPr>
          <w:rFonts w:ascii="メイリオ" w:eastAsia="メイリオ" w:hAnsi="メイリオ"/>
        </w:rPr>
      </w:pPr>
      <w:r>
        <w:rPr>
          <w:noProof/>
        </w:rPr>
        <w:drawing>
          <wp:anchor distT="0" distB="0" distL="114300" distR="114300" simplePos="0" relativeHeight="251738624" behindDoc="0" locked="0" layoutInCell="1" allowOverlap="1" wp14:anchorId="56DBF351" wp14:editId="31C0F235">
            <wp:simplePos x="0" y="0"/>
            <wp:positionH relativeFrom="column">
              <wp:posOffset>1228725</wp:posOffset>
            </wp:positionH>
            <wp:positionV relativeFrom="paragraph">
              <wp:posOffset>118745</wp:posOffset>
            </wp:positionV>
            <wp:extent cx="3114675" cy="609600"/>
            <wp:effectExtent l="0" t="0" r="9525" b="0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3B3B6C" w14:textId="69E560E1" w:rsidR="003769B8" w:rsidRDefault="003769B8" w:rsidP="0077024B">
      <w:pPr>
        <w:pStyle w:val="afff6"/>
        <w:ind w:leftChars="127" w:left="279"/>
        <w:rPr>
          <w:rFonts w:ascii="メイリオ" w:eastAsia="メイリオ" w:hAnsi="メイリオ"/>
        </w:rPr>
      </w:pPr>
    </w:p>
    <w:p w14:paraId="03191609" w14:textId="77777777" w:rsidR="003769B8" w:rsidRPr="0077024B" w:rsidRDefault="003769B8" w:rsidP="0077024B">
      <w:pPr>
        <w:pStyle w:val="afff6"/>
        <w:ind w:leftChars="127" w:left="279"/>
        <w:rPr>
          <w:rFonts w:ascii="メイリオ" w:eastAsia="メイリオ" w:hAnsi="メイリオ"/>
        </w:rPr>
      </w:pPr>
    </w:p>
    <w:p w14:paraId="446358EE" w14:textId="7B343A73" w:rsidR="00AB4A86" w:rsidRDefault="00AB4A86" w:rsidP="00E461FE">
      <w:pPr>
        <w:pStyle w:val="afff6"/>
        <w:ind w:leftChars="127" w:left="279"/>
        <w:rPr>
          <w:rFonts w:ascii="メイリオ" w:eastAsia="メイリオ" w:hAnsi="メイリオ"/>
        </w:rPr>
      </w:pPr>
    </w:p>
    <w:p w14:paraId="7D5CC121" w14:textId="77777777" w:rsidR="00323EB2" w:rsidRDefault="00323EB2" w:rsidP="00E34499">
      <w:pPr>
        <w:pStyle w:val="21"/>
        <w:ind w:left="796" w:right="220"/>
        <w:sectPr w:rsidR="00323EB2" w:rsidSect="0021676A">
          <w:pgSz w:w="11906" w:h="16838" w:code="9"/>
          <w:pgMar w:top="1077" w:right="1440" w:bottom="1077" w:left="1440" w:header="578" w:footer="578" w:gutter="0"/>
          <w:cols w:space="720"/>
          <w:titlePg/>
          <w:docGrid w:linePitch="360"/>
        </w:sectPr>
      </w:pPr>
    </w:p>
    <w:p w14:paraId="0A0A0E31" w14:textId="7CF41FAE" w:rsidR="008263AC" w:rsidRPr="00EC125F" w:rsidRDefault="008263AC" w:rsidP="008263AC">
      <w:pPr>
        <w:pStyle w:val="1"/>
      </w:pPr>
      <w:bookmarkStart w:id="7" w:name="_Toc184734074"/>
      <w:r w:rsidRPr="00A53957">
        <w:rPr>
          <w:rFonts w:hint="eastAsia"/>
        </w:rPr>
        <w:lastRenderedPageBreak/>
        <w:t>操作手順</w:t>
      </w:r>
      <w:r>
        <w:rPr>
          <w:rFonts w:hint="eastAsia"/>
        </w:rPr>
        <w:t>書</w:t>
      </w:r>
      <w:r w:rsidRPr="00A53957">
        <w:rPr>
          <w:rFonts w:hint="eastAsia"/>
        </w:rPr>
        <w:t xml:space="preserve">　</w:t>
      </w:r>
      <w:r>
        <w:rPr>
          <w:rFonts w:hint="eastAsia"/>
        </w:rPr>
        <w:t>【操作編】</w:t>
      </w:r>
      <w:bookmarkEnd w:id="7"/>
      <w:r w:rsidRPr="00A53957">
        <w:rPr>
          <w:rFonts w:hint="eastAsia"/>
        </w:rPr>
        <w:t xml:space="preserve">　　</w:t>
      </w:r>
    </w:p>
    <w:p w14:paraId="3ECF160A" w14:textId="6FF22D31" w:rsidR="008263AC" w:rsidRDefault="008263AC" w:rsidP="008263AC">
      <w:pPr>
        <w:pStyle w:val="21"/>
        <w:ind w:left="796" w:right="220"/>
      </w:pPr>
      <w:bookmarkStart w:id="8" w:name="_Toc184734075"/>
      <w:r>
        <w:rPr>
          <w:rFonts w:hint="eastAsia"/>
        </w:rPr>
        <w:t>自動販売機シミュレーショを起動する</w:t>
      </w:r>
      <w:bookmarkEnd w:id="8"/>
    </w:p>
    <w:p w14:paraId="298D45DE" w14:textId="096ED367" w:rsidR="008263AC" w:rsidRPr="002E7C08" w:rsidRDefault="008263AC" w:rsidP="008263AC">
      <w:pPr>
        <w:ind w:firstLineChars="100" w:firstLine="220"/>
        <w:rPr>
          <w:rFonts w:eastAsia="メイリオ"/>
        </w:rPr>
      </w:pPr>
      <w:r>
        <w:rPr>
          <w:rFonts w:ascii="メイリオ" w:eastAsia="メイリオ" w:hAnsi="メイリオ" w:hint="eastAsia"/>
        </w:rPr>
        <w:t>プロジェクトフォルダ内の「</w:t>
      </w:r>
      <w:r w:rsidRPr="008263AC">
        <w:rPr>
          <w:rFonts w:ascii="メイリオ" w:eastAsia="メイリオ" w:hAnsi="メイリオ" w:hint="eastAsia"/>
        </w:rPr>
        <w:t>自動販売機シミュレーションGUI.py</w:t>
      </w:r>
      <w:r>
        <w:rPr>
          <w:rFonts w:ascii="メイリオ" w:eastAsia="メイリオ" w:hAnsi="メイリオ" w:hint="eastAsia"/>
        </w:rPr>
        <w:t>」ファイルをコマンドラインから実行してください。</w:t>
      </w:r>
    </w:p>
    <w:p w14:paraId="2BBE0D06" w14:textId="398ECDC0" w:rsidR="008263AC" w:rsidRPr="00C27C59" w:rsidRDefault="008263AC" w:rsidP="008263AC">
      <w:pPr>
        <w:pStyle w:val="21"/>
        <w:ind w:left="796" w:right="220"/>
      </w:pPr>
      <w:bookmarkStart w:id="9" w:name="_Toc184734076"/>
      <w:r>
        <w:rPr>
          <w:rFonts w:hint="eastAsia"/>
        </w:rPr>
        <w:t>メニューを選択する</w:t>
      </w:r>
      <w:bookmarkEnd w:id="9"/>
    </w:p>
    <w:p w14:paraId="3A97AF73" w14:textId="2A3475F6" w:rsidR="00057164" w:rsidRDefault="00057164" w:rsidP="008263AC">
      <w:pPr>
        <w:pStyle w:val="afff6"/>
        <w:ind w:leftChars="127" w:left="279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任意のボタンを押下します。</w:t>
      </w:r>
    </w:p>
    <w:p w14:paraId="58E4B3C5" w14:textId="4E76B201" w:rsidR="008263AC" w:rsidRPr="00C27C59" w:rsidRDefault="008263AC" w:rsidP="008263AC">
      <w:pPr>
        <w:pStyle w:val="afff6"/>
        <w:ind w:leftChars="127" w:left="279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【メニュー内容】</w:t>
      </w:r>
    </w:p>
    <w:p w14:paraId="73837EC3" w14:textId="68E2FD5C" w:rsidR="008263AC" w:rsidRPr="008263AC" w:rsidRDefault="008263AC" w:rsidP="008263AC">
      <w:pPr>
        <w:pStyle w:val="afff6"/>
        <w:numPr>
          <w:ilvl w:val="0"/>
          <w:numId w:val="16"/>
        </w:numPr>
        <w:ind w:leftChars="0"/>
        <w:rPr>
          <w:rFonts w:ascii="メイリオ" w:eastAsia="メイリオ" w:hAnsi="メイリオ"/>
        </w:rPr>
      </w:pPr>
      <w:r w:rsidRPr="008263AC">
        <w:rPr>
          <w:rFonts w:ascii="メイリオ" w:eastAsia="メイリオ" w:hAnsi="メイリオ" w:hint="eastAsia"/>
        </w:rPr>
        <w:t>商品の一覧表示…商品の一覧が確認できます</w:t>
      </w:r>
    </w:p>
    <w:p w14:paraId="729FBBE9" w14:textId="76AFB9C5" w:rsidR="008263AC" w:rsidRPr="004D5A86" w:rsidRDefault="00057164" w:rsidP="00057164">
      <w:pPr>
        <w:pStyle w:val="afff6"/>
        <w:numPr>
          <w:ilvl w:val="0"/>
          <w:numId w:val="16"/>
        </w:numPr>
        <w:ind w:leftChars="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商品の購入…商品の購入ができます</w:t>
      </w:r>
    </w:p>
    <w:p w14:paraId="74F8CD7B" w14:textId="1D543AB0" w:rsidR="008263AC" w:rsidRDefault="00057164" w:rsidP="008263AC">
      <w:pPr>
        <w:pStyle w:val="afff6"/>
        <w:numPr>
          <w:ilvl w:val="0"/>
          <w:numId w:val="16"/>
        </w:numPr>
        <w:ind w:leftChars="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在庫の確認…在庫の一覧が確認できます</w:t>
      </w:r>
    </w:p>
    <w:p w14:paraId="5E262D9F" w14:textId="435C2E1B" w:rsidR="00057164" w:rsidRDefault="00057164" w:rsidP="008263AC">
      <w:pPr>
        <w:pStyle w:val="afff6"/>
        <w:numPr>
          <w:ilvl w:val="0"/>
          <w:numId w:val="16"/>
        </w:numPr>
        <w:ind w:leftChars="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在庫の追加・削除…在庫の追加や削除ができます（管理者）</w:t>
      </w:r>
    </w:p>
    <w:p w14:paraId="50956711" w14:textId="2CB18182" w:rsidR="00057164" w:rsidRPr="00057164" w:rsidRDefault="00057164" w:rsidP="00057164">
      <w:pPr>
        <w:pStyle w:val="afff6"/>
        <w:numPr>
          <w:ilvl w:val="0"/>
          <w:numId w:val="16"/>
        </w:numPr>
        <w:ind w:leftChars="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アプリの終了…アプリケーションを終了します</w:t>
      </w:r>
    </w:p>
    <w:p w14:paraId="28C4F731" w14:textId="39A4BA0C" w:rsidR="0040511B" w:rsidRPr="00C27C59" w:rsidRDefault="00057164" w:rsidP="00E34499">
      <w:pPr>
        <w:pStyle w:val="21"/>
        <w:ind w:left="796" w:right="220"/>
      </w:pPr>
      <w:bookmarkStart w:id="10" w:name="_Toc184734077"/>
      <w:r>
        <w:rPr>
          <w:rFonts w:hint="eastAsia"/>
        </w:rPr>
        <w:t>商品の購入をする</w:t>
      </w:r>
      <w:bookmarkEnd w:id="10"/>
    </w:p>
    <w:p w14:paraId="4F3E68AD" w14:textId="360D5EC3" w:rsidR="00AB4A86" w:rsidRPr="00F161DD" w:rsidRDefault="004D5A86" w:rsidP="00E34499">
      <w:pPr>
        <w:pStyle w:val="afff6"/>
        <w:numPr>
          <w:ilvl w:val="0"/>
          <w:numId w:val="15"/>
        </w:numPr>
        <w:ind w:leftChars="0"/>
        <w:rPr>
          <w:rFonts w:ascii="メイリオ" w:eastAsia="メイリオ" w:hAnsi="メイリオ"/>
          <w:sz w:val="24"/>
          <w:szCs w:val="24"/>
        </w:rPr>
      </w:pPr>
      <w:r>
        <w:rPr>
          <w:rFonts w:ascii="メイリオ" w:eastAsia="メイリオ" w:hAnsi="メイリオ" w:hint="eastAsia"/>
          <w:sz w:val="24"/>
          <w:szCs w:val="24"/>
        </w:rPr>
        <w:t>メニュー「</w:t>
      </w:r>
      <w:r w:rsidR="00057164">
        <w:rPr>
          <w:rFonts w:ascii="メイリオ" w:eastAsia="メイリオ" w:hAnsi="メイリオ" w:hint="eastAsia"/>
          <w:sz w:val="24"/>
          <w:szCs w:val="24"/>
        </w:rPr>
        <w:t>商品の購入</w:t>
      </w:r>
      <w:r>
        <w:rPr>
          <w:rFonts w:ascii="メイリオ" w:eastAsia="メイリオ" w:hAnsi="メイリオ" w:hint="eastAsia"/>
          <w:sz w:val="24"/>
          <w:szCs w:val="24"/>
        </w:rPr>
        <w:t>」</w:t>
      </w:r>
      <w:r w:rsidR="00AB4A86" w:rsidRPr="00AB4A86">
        <w:rPr>
          <w:rFonts w:ascii="メイリオ" w:eastAsia="メイリオ" w:hAnsi="メイリオ" w:hint="eastAsia"/>
          <w:sz w:val="24"/>
          <w:szCs w:val="24"/>
        </w:rPr>
        <w:t>を押下</w:t>
      </w:r>
      <w:r w:rsidR="00F161DD">
        <w:rPr>
          <w:rFonts w:ascii="メイリオ" w:eastAsia="メイリオ" w:hAnsi="メイリオ" w:hint="eastAsia"/>
          <w:sz w:val="24"/>
          <w:szCs w:val="24"/>
        </w:rPr>
        <w:t>します。</w:t>
      </w:r>
      <w:r w:rsidR="00057164">
        <w:rPr>
          <w:rFonts w:ascii="メイリオ" w:eastAsia="メイリオ" w:hAnsi="メイリオ" w:hint="eastAsia"/>
          <w:sz w:val="24"/>
          <w:szCs w:val="24"/>
        </w:rPr>
        <w:t>商品の購入</w:t>
      </w:r>
      <w:r w:rsidR="008D10C9" w:rsidRPr="00F161DD">
        <w:rPr>
          <w:rFonts w:ascii="メイリオ" w:eastAsia="メイリオ" w:hAnsi="メイリオ" w:hint="eastAsia"/>
        </w:rPr>
        <w:t>画面が表示されます。</w:t>
      </w:r>
    </w:p>
    <w:p w14:paraId="1EC06368" w14:textId="39F91F47" w:rsidR="0077024B" w:rsidRDefault="00057164" w:rsidP="00AB4A86">
      <w:pPr>
        <w:pStyle w:val="afff6"/>
        <w:ind w:leftChars="0" w:left="639"/>
        <w:rPr>
          <w:rFonts w:ascii="メイリオ" w:eastAsia="メイリオ" w:hAnsi="メイリオ"/>
        </w:rPr>
      </w:pPr>
      <w:r>
        <w:rPr>
          <w:noProof/>
        </w:rPr>
        <w:drawing>
          <wp:anchor distT="0" distB="0" distL="114300" distR="114300" simplePos="0" relativeHeight="251731456" behindDoc="0" locked="0" layoutInCell="1" allowOverlap="1" wp14:anchorId="2F6D6CEC" wp14:editId="49E562D7">
            <wp:simplePos x="0" y="0"/>
            <wp:positionH relativeFrom="margin">
              <wp:align>center</wp:align>
            </wp:positionH>
            <wp:positionV relativeFrom="paragraph">
              <wp:posOffset>128905</wp:posOffset>
            </wp:positionV>
            <wp:extent cx="4124325" cy="2809875"/>
            <wp:effectExtent l="19050" t="19050" r="28575" b="28575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09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6AD83BB" w14:textId="3F0A4A57" w:rsidR="0077024B" w:rsidRDefault="0077024B" w:rsidP="00AB4A86">
      <w:pPr>
        <w:pStyle w:val="afff6"/>
        <w:ind w:leftChars="0" w:left="639"/>
        <w:rPr>
          <w:rFonts w:ascii="メイリオ" w:eastAsia="メイリオ" w:hAnsi="メイリオ"/>
        </w:rPr>
      </w:pPr>
    </w:p>
    <w:p w14:paraId="4C52FB28" w14:textId="44FE676D" w:rsidR="0077024B" w:rsidRDefault="0077024B" w:rsidP="00AB4A86">
      <w:pPr>
        <w:pStyle w:val="afff6"/>
        <w:ind w:leftChars="0" w:left="639"/>
        <w:rPr>
          <w:rFonts w:ascii="メイリオ" w:eastAsia="メイリオ" w:hAnsi="メイリオ"/>
        </w:rPr>
      </w:pPr>
    </w:p>
    <w:p w14:paraId="384F2418" w14:textId="41C5A110" w:rsidR="00A1237A" w:rsidRDefault="00A1237A" w:rsidP="00AB4A86">
      <w:pPr>
        <w:pStyle w:val="afff6"/>
        <w:ind w:leftChars="0" w:left="639"/>
        <w:rPr>
          <w:rFonts w:ascii="メイリオ" w:eastAsia="メイリオ" w:hAnsi="メイリオ"/>
        </w:rPr>
      </w:pPr>
    </w:p>
    <w:p w14:paraId="6FE048AB" w14:textId="081D488D" w:rsidR="002E7C08" w:rsidRPr="0077024B" w:rsidRDefault="002E7C08" w:rsidP="00AB4A86">
      <w:pPr>
        <w:pStyle w:val="afff6"/>
        <w:ind w:leftChars="0" w:left="639"/>
        <w:rPr>
          <w:rFonts w:ascii="メイリオ" w:eastAsia="メイリオ" w:hAnsi="メイリオ"/>
          <w:noProof/>
        </w:rPr>
      </w:pPr>
    </w:p>
    <w:p w14:paraId="7DEB8000" w14:textId="6EFAFF10" w:rsidR="008D10C9" w:rsidRDefault="008D10C9" w:rsidP="00AB4A86">
      <w:pPr>
        <w:pStyle w:val="afff6"/>
        <w:ind w:leftChars="0" w:left="639"/>
        <w:rPr>
          <w:rFonts w:ascii="メイリオ" w:eastAsia="メイリオ" w:hAnsi="メイリオ"/>
          <w:noProof/>
        </w:rPr>
      </w:pPr>
    </w:p>
    <w:p w14:paraId="0F3A0D57" w14:textId="77764C26" w:rsidR="000A143B" w:rsidRDefault="000A143B" w:rsidP="00752E4C">
      <w:pPr>
        <w:pStyle w:val="afff6"/>
        <w:ind w:leftChars="0" w:left="639"/>
        <w:rPr>
          <w:rFonts w:ascii="メイリオ" w:eastAsia="メイリオ" w:hAnsi="メイリオ"/>
        </w:rPr>
      </w:pPr>
    </w:p>
    <w:p w14:paraId="5B7E0000" w14:textId="60C07BFD" w:rsidR="00752E4C" w:rsidRPr="00F161DD" w:rsidRDefault="00F161DD" w:rsidP="00F161DD">
      <w:pPr>
        <w:rPr>
          <w:rFonts w:ascii="メイリオ" w:eastAsia="メイリオ" w:hAnsi="メイリオ"/>
        </w:rPr>
      </w:pPr>
      <w:r>
        <w:rPr>
          <w:rFonts w:ascii="メイリオ" w:eastAsia="メイリオ" w:hAnsi="メイリオ"/>
        </w:rPr>
        <w:tab/>
      </w:r>
    </w:p>
    <w:p w14:paraId="7AF55BC1" w14:textId="26744E09" w:rsidR="00724F84" w:rsidRDefault="00057164" w:rsidP="00E34499">
      <w:pPr>
        <w:pStyle w:val="afff6"/>
        <w:numPr>
          <w:ilvl w:val="0"/>
          <w:numId w:val="15"/>
        </w:numPr>
        <w:ind w:leftChars="0"/>
        <w:rPr>
          <w:rFonts w:ascii="メイリオ" w:eastAsia="メイリオ" w:hAnsi="メイリオ"/>
          <w:sz w:val="24"/>
          <w:szCs w:val="24"/>
        </w:rPr>
      </w:pPr>
      <w:r>
        <w:rPr>
          <w:rFonts w:ascii="メイリオ" w:eastAsia="メイリオ" w:hAnsi="メイリオ" w:hint="eastAsia"/>
          <w:sz w:val="24"/>
          <w:szCs w:val="24"/>
        </w:rPr>
        <w:lastRenderedPageBreak/>
        <w:t>商品画像</w:t>
      </w:r>
      <w:r w:rsidR="0077024B">
        <w:rPr>
          <w:rFonts w:ascii="メイリオ" w:eastAsia="メイリオ" w:hAnsi="メイリオ" w:hint="eastAsia"/>
          <w:sz w:val="24"/>
          <w:szCs w:val="24"/>
        </w:rPr>
        <w:t>を</w:t>
      </w:r>
      <w:r>
        <w:rPr>
          <w:rFonts w:ascii="メイリオ" w:eastAsia="メイリオ" w:hAnsi="メイリオ" w:hint="eastAsia"/>
          <w:sz w:val="24"/>
          <w:szCs w:val="24"/>
        </w:rPr>
        <w:t>選択</w:t>
      </w:r>
      <w:r w:rsidR="0077024B">
        <w:rPr>
          <w:rFonts w:ascii="メイリオ" w:eastAsia="メイリオ" w:hAnsi="メイリオ" w:hint="eastAsia"/>
          <w:sz w:val="24"/>
          <w:szCs w:val="24"/>
        </w:rPr>
        <w:t>し</w:t>
      </w:r>
      <w:r>
        <w:rPr>
          <w:rFonts w:ascii="メイリオ" w:eastAsia="メイリオ" w:hAnsi="メイリオ" w:hint="eastAsia"/>
          <w:sz w:val="24"/>
          <w:szCs w:val="24"/>
        </w:rPr>
        <w:t>ます。購入数の入力画面が表示されます。購入数を入力し、「OK」</w:t>
      </w:r>
      <w:r w:rsidR="0077024B">
        <w:rPr>
          <w:rFonts w:ascii="メイリオ" w:eastAsia="メイリオ" w:hAnsi="メイリオ" w:hint="eastAsia"/>
          <w:sz w:val="24"/>
          <w:szCs w:val="24"/>
        </w:rPr>
        <w:t>ボタンを押下します。</w:t>
      </w:r>
    </w:p>
    <w:p w14:paraId="115471C6" w14:textId="5137F1E2" w:rsidR="00724F84" w:rsidRPr="00724F84" w:rsidRDefault="00057164" w:rsidP="00724F84">
      <w:pPr>
        <w:rPr>
          <w:rFonts w:ascii="メイリオ" w:eastAsia="メイリオ" w:hAnsi="メイリオ"/>
        </w:rPr>
      </w:pPr>
      <w:r>
        <w:rPr>
          <w:noProof/>
        </w:rPr>
        <w:drawing>
          <wp:anchor distT="0" distB="0" distL="114300" distR="114300" simplePos="0" relativeHeight="251732480" behindDoc="0" locked="0" layoutInCell="1" allowOverlap="1" wp14:anchorId="52D23E09" wp14:editId="0F228812">
            <wp:simplePos x="0" y="0"/>
            <wp:positionH relativeFrom="column">
              <wp:posOffset>1752600</wp:posOffset>
            </wp:positionH>
            <wp:positionV relativeFrom="paragraph">
              <wp:posOffset>111760</wp:posOffset>
            </wp:positionV>
            <wp:extent cx="2124075" cy="1219200"/>
            <wp:effectExtent l="19050" t="19050" r="28575" b="1905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24F84">
        <w:rPr>
          <w:rFonts w:ascii="メイリオ" w:eastAsia="メイリオ" w:hAnsi="メイリオ"/>
        </w:rPr>
        <w:tab/>
      </w:r>
    </w:p>
    <w:p w14:paraId="07658BA9" w14:textId="52D05E16" w:rsidR="00724F84" w:rsidRPr="00724F84" w:rsidRDefault="00724F84" w:rsidP="00724F84">
      <w:pPr>
        <w:rPr>
          <w:rFonts w:ascii="メイリオ" w:eastAsia="メイリオ" w:hAnsi="メイリオ"/>
        </w:rPr>
      </w:pPr>
      <w:r>
        <w:rPr>
          <w:rFonts w:ascii="メイリオ" w:eastAsia="メイリオ" w:hAnsi="メイリオ"/>
        </w:rPr>
        <w:tab/>
      </w:r>
    </w:p>
    <w:p w14:paraId="1988FEAF" w14:textId="30355A23" w:rsidR="00724F84" w:rsidRPr="00724F84" w:rsidRDefault="00724F84" w:rsidP="00724F84">
      <w:pPr>
        <w:rPr>
          <w:rFonts w:ascii="メイリオ" w:eastAsia="メイリオ" w:hAnsi="メイリオ"/>
        </w:rPr>
      </w:pPr>
      <w:r>
        <w:rPr>
          <w:rFonts w:ascii="メイリオ" w:eastAsia="メイリオ" w:hAnsi="メイリオ"/>
        </w:rPr>
        <w:tab/>
      </w:r>
    </w:p>
    <w:p w14:paraId="2C2414D9" w14:textId="67A51AB9" w:rsidR="00D812F4" w:rsidRDefault="00724F84" w:rsidP="00724F84">
      <w:pPr>
        <w:rPr>
          <w:rFonts w:ascii="メイリオ" w:eastAsia="メイリオ" w:hAnsi="メイリオ"/>
        </w:rPr>
      </w:pPr>
      <w:r>
        <w:rPr>
          <w:rFonts w:ascii="メイリオ" w:eastAsia="メイリオ" w:hAnsi="メイリオ"/>
        </w:rPr>
        <w:tab/>
      </w:r>
    </w:p>
    <w:p w14:paraId="6A9152F0" w14:textId="295ABF77" w:rsidR="00C86A9F" w:rsidRPr="00057164" w:rsidRDefault="00057164" w:rsidP="00057164">
      <w:pPr>
        <w:pStyle w:val="afff6"/>
        <w:numPr>
          <w:ilvl w:val="0"/>
          <w:numId w:val="15"/>
        </w:numPr>
        <w:ind w:leftChars="0"/>
        <w:rPr>
          <w:rFonts w:ascii="Segoe UI Emoji" w:eastAsia="メイリオ" w:hAnsi="Segoe UI Emoji" w:cs="Segoe UI Emoji"/>
        </w:rPr>
      </w:pPr>
      <w:r>
        <w:rPr>
          <w:rFonts w:ascii="メイリオ" w:eastAsia="メイリオ" w:hAnsi="メイリオ" w:hint="eastAsia"/>
        </w:rPr>
        <w:t>支払画面</w:t>
      </w:r>
      <w:r w:rsidR="00B43168" w:rsidRPr="00057164">
        <w:rPr>
          <w:rFonts w:ascii="Segoe UI Emoji" w:eastAsia="メイリオ" w:hAnsi="Segoe UI Emoji" w:cs="Segoe UI Emoji" w:hint="eastAsia"/>
        </w:rPr>
        <w:t>が表示されます</w:t>
      </w:r>
      <w:r w:rsidR="002E7C08" w:rsidRPr="00057164">
        <w:rPr>
          <w:rFonts w:ascii="Segoe UI Emoji" w:eastAsia="メイリオ" w:hAnsi="Segoe UI Emoji" w:cs="Segoe UI Emoji" w:hint="eastAsia"/>
        </w:rPr>
        <w:t>。</w:t>
      </w:r>
      <w:r>
        <w:rPr>
          <w:rFonts w:ascii="Segoe UI Emoji" w:eastAsia="メイリオ" w:hAnsi="Segoe UI Emoji" w:cs="Segoe UI Emoji" w:hint="eastAsia"/>
        </w:rPr>
        <w:t>お金を入力し、</w:t>
      </w:r>
      <w:r w:rsidR="0040511B" w:rsidRPr="00057164">
        <w:rPr>
          <w:rFonts w:ascii="Segoe UI Emoji" w:eastAsia="メイリオ" w:hAnsi="Segoe UI Emoji" w:cs="Segoe UI Emoji" w:hint="eastAsia"/>
        </w:rPr>
        <w:t>「</w:t>
      </w:r>
      <w:r>
        <w:rPr>
          <w:rFonts w:ascii="Segoe UI Emoji" w:eastAsia="メイリオ" w:hAnsi="Segoe UI Emoji" w:cs="Segoe UI Emoji" w:hint="eastAsia"/>
        </w:rPr>
        <w:t>OK</w:t>
      </w:r>
      <w:r w:rsidR="0040511B" w:rsidRPr="00057164">
        <w:rPr>
          <w:rFonts w:ascii="Segoe UI Emoji" w:eastAsia="メイリオ" w:hAnsi="Segoe UI Emoji" w:cs="Segoe UI Emoji" w:hint="eastAsia"/>
        </w:rPr>
        <w:t>」ボタンを押下します。</w:t>
      </w:r>
    </w:p>
    <w:p w14:paraId="616E0784" w14:textId="19700615" w:rsidR="00A07E83" w:rsidRPr="003C183D" w:rsidRDefault="00D83C86" w:rsidP="00A07E83">
      <w:pPr>
        <w:pStyle w:val="afff6"/>
        <w:ind w:leftChars="0" w:left="639"/>
        <w:rPr>
          <w:rFonts w:ascii="Segoe UI Emoji" w:eastAsia="メイリオ" w:hAnsi="Segoe UI Emoji" w:cs="Segoe UI Emoji"/>
        </w:rPr>
      </w:pPr>
      <w:r>
        <w:rPr>
          <w:noProof/>
        </w:rPr>
        <w:drawing>
          <wp:anchor distT="0" distB="0" distL="114300" distR="114300" simplePos="0" relativeHeight="251733504" behindDoc="0" locked="0" layoutInCell="1" allowOverlap="1" wp14:anchorId="5CEA2088" wp14:editId="1E9F9BB9">
            <wp:simplePos x="0" y="0"/>
            <wp:positionH relativeFrom="column">
              <wp:posOffset>1724025</wp:posOffset>
            </wp:positionH>
            <wp:positionV relativeFrom="paragraph">
              <wp:posOffset>119380</wp:posOffset>
            </wp:positionV>
            <wp:extent cx="2190750" cy="1219200"/>
            <wp:effectExtent l="19050" t="19050" r="19050" b="1905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10B2F57" w14:textId="3A7966EB" w:rsidR="00C86A9F" w:rsidRPr="0040511B" w:rsidRDefault="00C86A9F" w:rsidP="00B43168">
      <w:pPr>
        <w:pStyle w:val="afff6"/>
        <w:ind w:leftChars="0" w:left="639"/>
        <w:rPr>
          <w:rFonts w:ascii="Segoe UI Emoji" w:eastAsia="メイリオ" w:hAnsi="Segoe UI Emoji" w:cs="Segoe UI Emoji"/>
        </w:rPr>
      </w:pPr>
    </w:p>
    <w:p w14:paraId="0CA0F7E4" w14:textId="121D3BE9" w:rsidR="00B43168" w:rsidRDefault="00B43168" w:rsidP="00A07E83">
      <w:pPr>
        <w:pStyle w:val="afff6"/>
        <w:tabs>
          <w:tab w:val="left" w:pos="4395"/>
        </w:tabs>
        <w:ind w:leftChars="0" w:left="639"/>
        <w:rPr>
          <w:rFonts w:ascii="メイリオ" w:eastAsia="メイリオ" w:hAnsi="メイリオ"/>
        </w:rPr>
      </w:pPr>
    </w:p>
    <w:p w14:paraId="6006E994" w14:textId="32733181" w:rsidR="00B43168" w:rsidRDefault="00B43168" w:rsidP="00B43168">
      <w:pPr>
        <w:pStyle w:val="afff6"/>
        <w:ind w:leftChars="0" w:left="639"/>
        <w:rPr>
          <w:rFonts w:ascii="メイリオ" w:eastAsia="メイリオ" w:hAnsi="メイリオ"/>
        </w:rPr>
      </w:pPr>
    </w:p>
    <w:p w14:paraId="453A2272" w14:textId="2468CD32" w:rsidR="0040511B" w:rsidRDefault="0040511B" w:rsidP="00D83C86">
      <w:pPr>
        <w:ind w:left="639"/>
        <w:rPr>
          <w:rFonts w:ascii="メイリオ" w:eastAsia="メイリオ" w:hAnsi="メイリオ"/>
        </w:rPr>
      </w:pPr>
    </w:p>
    <w:p w14:paraId="6394B55A" w14:textId="77777777" w:rsidR="00D83C86" w:rsidRDefault="00D83C86" w:rsidP="00D83C86">
      <w:pPr>
        <w:ind w:left="639"/>
        <w:rPr>
          <w:rFonts w:ascii="メイリオ" w:eastAsia="メイリオ" w:hAnsi="メイリオ"/>
        </w:rPr>
      </w:pPr>
    </w:p>
    <w:p w14:paraId="48E5D286" w14:textId="15B75E4E" w:rsidR="0040511B" w:rsidRPr="0040511B" w:rsidRDefault="00D83C86" w:rsidP="00E34499">
      <w:pPr>
        <w:pStyle w:val="afff6"/>
        <w:numPr>
          <w:ilvl w:val="0"/>
          <w:numId w:val="15"/>
        </w:numPr>
        <w:ind w:leftChars="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  <w:sz w:val="24"/>
          <w:szCs w:val="24"/>
        </w:rPr>
        <w:t>購入完了画面が表示され、購入商品とお釣りを確認します。</w:t>
      </w:r>
    </w:p>
    <w:p w14:paraId="421F7B6A" w14:textId="36A9889D" w:rsidR="0040511B" w:rsidRDefault="00D83C86" w:rsidP="0040511B">
      <w:pPr>
        <w:rPr>
          <w:rFonts w:ascii="メイリオ" w:eastAsia="メイリオ" w:hAnsi="メイリオ"/>
        </w:rPr>
      </w:pPr>
      <w:r>
        <w:rPr>
          <w:noProof/>
        </w:rPr>
        <w:drawing>
          <wp:anchor distT="0" distB="0" distL="114300" distR="114300" simplePos="0" relativeHeight="251734528" behindDoc="0" locked="0" layoutInCell="1" allowOverlap="1" wp14:anchorId="7946039A" wp14:editId="494F3654">
            <wp:simplePos x="0" y="0"/>
            <wp:positionH relativeFrom="column">
              <wp:posOffset>1847850</wp:posOffset>
            </wp:positionH>
            <wp:positionV relativeFrom="paragraph">
              <wp:posOffset>253365</wp:posOffset>
            </wp:positionV>
            <wp:extent cx="1895475" cy="1428750"/>
            <wp:effectExtent l="19050" t="19050" r="28575" b="1905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428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F4E8C23" w14:textId="7F691B59" w:rsidR="0040511B" w:rsidRDefault="0040511B" w:rsidP="0040511B">
      <w:pPr>
        <w:rPr>
          <w:rFonts w:ascii="メイリオ" w:eastAsia="メイリオ" w:hAnsi="メイリオ"/>
        </w:rPr>
      </w:pPr>
    </w:p>
    <w:p w14:paraId="6070E965" w14:textId="106BEAFA" w:rsidR="0040511B" w:rsidRDefault="0040511B" w:rsidP="0040511B">
      <w:pPr>
        <w:rPr>
          <w:rFonts w:ascii="メイリオ" w:eastAsia="メイリオ" w:hAnsi="メイリオ"/>
        </w:rPr>
      </w:pPr>
    </w:p>
    <w:p w14:paraId="5B513FA9" w14:textId="05C53EE6" w:rsidR="0040511B" w:rsidRDefault="0040511B" w:rsidP="0040511B">
      <w:pPr>
        <w:rPr>
          <w:rFonts w:ascii="メイリオ" w:eastAsia="メイリオ" w:hAnsi="メイリオ"/>
        </w:rPr>
      </w:pPr>
    </w:p>
    <w:p w14:paraId="652D53B8" w14:textId="4C8488C3" w:rsidR="0040511B" w:rsidRDefault="0040511B" w:rsidP="0040511B">
      <w:pPr>
        <w:rPr>
          <w:rFonts w:ascii="メイリオ" w:eastAsia="メイリオ" w:hAnsi="メイリオ"/>
        </w:rPr>
      </w:pPr>
    </w:p>
    <w:p w14:paraId="6DE0147C" w14:textId="0C889162" w:rsidR="0040511B" w:rsidRDefault="0040511B" w:rsidP="0040511B">
      <w:pPr>
        <w:rPr>
          <w:rFonts w:ascii="メイリオ" w:eastAsia="メイリオ" w:hAnsi="メイリオ"/>
        </w:rPr>
      </w:pPr>
    </w:p>
    <w:p w14:paraId="4C3E1B53" w14:textId="4DECAEA9" w:rsidR="0040511B" w:rsidRDefault="0040511B" w:rsidP="0040511B">
      <w:pPr>
        <w:rPr>
          <w:rFonts w:ascii="メイリオ" w:eastAsia="メイリオ" w:hAnsi="メイリオ"/>
        </w:rPr>
      </w:pPr>
    </w:p>
    <w:p w14:paraId="0A046635" w14:textId="20B4F8CA" w:rsidR="0040511B" w:rsidRDefault="0040511B" w:rsidP="0040511B">
      <w:pPr>
        <w:rPr>
          <w:rFonts w:ascii="メイリオ" w:eastAsia="メイリオ" w:hAnsi="メイリオ"/>
        </w:rPr>
      </w:pPr>
    </w:p>
    <w:p w14:paraId="5C331D90" w14:textId="77777777" w:rsidR="00323EB2" w:rsidRDefault="00323EB2" w:rsidP="0012222C">
      <w:pPr>
        <w:pStyle w:val="21"/>
        <w:ind w:left="796" w:right="220"/>
        <w:sectPr w:rsidR="00323EB2" w:rsidSect="0021676A">
          <w:pgSz w:w="11906" w:h="16838" w:code="9"/>
          <w:pgMar w:top="1077" w:right="1440" w:bottom="1077" w:left="1440" w:header="578" w:footer="578" w:gutter="0"/>
          <w:cols w:space="720"/>
          <w:titlePg/>
          <w:docGrid w:linePitch="360"/>
        </w:sectPr>
      </w:pPr>
    </w:p>
    <w:p w14:paraId="6ADB2F9C" w14:textId="5A878FCD" w:rsidR="002E7C08" w:rsidRPr="00A2576B" w:rsidRDefault="00D83C86" w:rsidP="0012222C">
      <w:pPr>
        <w:pStyle w:val="21"/>
        <w:ind w:left="796" w:right="220"/>
      </w:pPr>
      <w:bookmarkStart w:id="11" w:name="_Toc184734078"/>
      <w:r>
        <w:rPr>
          <w:rFonts w:hint="eastAsia"/>
        </w:rPr>
        <w:lastRenderedPageBreak/>
        <w:t>在庫の操作をする（管理者）</w:t>
      </w:r>
      <w:bookmarkEnd w:id="11"/>
    </w:p>
    <w:p w14:paraId="0631BA67" w14:textId="385CE983" w:rsidR="001F05D7" w:rsidRDefault="00323EB2" w:rsidP="00E34499">
      <w:pPr>
        <w:pStyle w:val="afff6"/>
        <w:numPr>
          <w:ilvl w:val="0"/>
          <w:numId w:val="17"/>
        </w:numPr>
        <w:ind w:leftChars="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  <w:sz w:val="24"/>
          <w:szCs w:val="24"/>
        </w:rPr>
        <w:t>メニュー「</w:t>
      </w:r>
      <w:r w:rsidR="00D83C86">
        <w:rPr>
          <w:rFonts w:ascii="メイリオ" w:eastAsia="メイリオ" w:hAnsi="メイリオ" w:hint="eastAsia"/>
          <w:sz w:val="24"/>
          <w:szCs w:val="24"/>
        </w:rPr>
        <w:t>在庫の追加・削除</w:t>
      </w:r>
      <w:r>
        <w:rPr>
          <w:rFonts w:ascii="メイリオ" w:eastAsia="メイリオ" w:hAnsi="メイリオ" w:hint="eastAsia"/>
          <w:sz w:val="24"/>
          <w:szCs w:val="24"/>
        </w:rPr>
        <w:t>」</w:t>
      </w:r>
      <w:r w:rsidRPr="00AB4A86">
        <w:rPr>
          <w:rFonts w:ascii="メイリオ" w:eastAsia="メイリオ" w:hAnsi="メイリオ" w:hint="eastAsia"/>
          <w:sz w:val="24"/>
          <w:szCs w:val="24"/>
        </w:rPr>
        <w:t>を押下</w:t>
      </w:r>
      <w:r>
        <w:rPr>
          <w:rFonts w:ascii="メイリオ" w:eastAsia="メイリオ" w:hAnsi="メイリオ" w:hint="eastAsia"/>
          <w:sz w:val="24"/>
          <w:szCs w:val="24"/>
        </w:rPr>
        <w:t>します。</w:t>
      </w:r>
      <w:r w:rsidR="00D83C86">
        <w:rPr>
          <w:rFonts w:ascii="メイリオ" w:eastAsia="メイリオ" w:hAnsi="メイリオ" w:hint="eastAsia"/>
          <w:sz w:val="24"/>
          <w:szCs w:val="24"/>
        </w:rPr>
        <w:t>認証画面が表示され、初期設定で入力したパスワードを入力します。</w:t>
      </w:r>
    </w:p>
    <w:p w14:paraId="572ECE9F" w14:textId="4B33E37C" w:rsidR="00A07E83" w:rsidRDefault="00D83C86" w:rsidP="00BD4540">
      <w:pPr>
        <w:ind w:left="639"/>
        <w:rPr>
          <w:rFonts w:ascii="メイリオ" w:eastAsia="メイリオ" w:hAnsi="メイリオ"/>
        </w:rPr>
      </w:pPr>
      <w:r>
        <w:rPr>
          <w:noProof/>
        </w:rPr>
        <w:drawing>
          <wp:anchor distT="0" distB="0" distL="114300" distR="114300" simplePos="0" relativeHeight="251735552" behindDoc="0" locked="0" layoutInCell="1" allowOverlap="1" wp14:anchorId="20AAE417" wp14:editId="70CF6F8B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2209800" cy="1085850"/>
            <wp:effectExtent l="19050" t="19050" r="19050" b="19050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85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55A758C" w14:textId="063C3E3C" w:rsidR="002E7C08" w:rsidRDefault="002E7C08" w:rsidP="00BD4540">
      <w:pPr>
        <w:ind w:left="639"/>
        <w:rPr>
          <w:rFonts w:ascii="メイリオ" w:eastAsia="メイリオ" w:hAnsi="メイリオ"/>
        </w:rPr>
      </w:pPr>
    </w:p>
    <w:p w14:paraId="189C3867" w14:textId="09381041" w:rsidR="00AF67ED" w:rsidRDefault="00AF67ED" w:rsidP="00BD4540">
      <w:pPr>
        <w:ind w:left="639"/>
        <w:rPr>
          <w:rFonts w:ascii="メイリオ" w:eastAsia="メイリオ" w:hAnsi="メイリオ"/>
        </w:rPr>
      </w:pPr>
    </w:p>
    <w:p w14:paraId="46D445CF" w14:textId="5886F8E1" w:rsidR="00323EB2" w:rsidRDefault="00323EB2" w:rsidP="00BD4540">
      <w:pPr>
        <w:ind w:left="639"/>
        <w:rPr>
          <w:rFonts w:ascii="メイリオ" w:eastAsia="メイリオ" w:hAnsi="メイリオ"/>
        </w:rPr>
      </w:pPr>
    </w:p>
    <w:p w14:paraId="4D06B20B" w14:textId="14E935D4" w:rsidR="00323EB2" w:rsidRDefault="00323EB2" w:rsidP="00BD4540">
      <w:pPr>
        <w:ind w:left="639"/>
        <w:rPr>
          <w:rFonts w:ascii="メイリオ" w:eastAsia="メイリオ" w:hAnsi="メイリオ"/>
        </w:rPr>
      </w:pPr>
    </w:p>
    <w:p w14:paraId="6C107B93" w14:textId="28609734" w:rsidR="00323EB2" w:rsidRDefault="00D83C86" w:rsidP="00E34499">
      <w:pPr>
        <w:pStyle w:val="afff6"/>
        <w:numPr>
          <w:ilvl w:val="0"/>
          <w:numId w:val="18"/>
        </w:numPr>
        <w:ind w:leftChars="0"/>
        <w:rPr>
          <w:rFonts w:ascii="メイリオ" w:eastAsia="メイリオ" w:hAnsi="メイリオ"/>
          <w:sz w:val="24"/>
          <w:szCs w:val="24"/>
        </w:rPr>
      </w:pPr>
      <w:r>
        <w:rPr>
          <w:rFonts w:ascii="メイリオ" w:eastAsia="メイリオ" w:hAnsi="メイリオ" w:hint="eastAsia"/>
          <w:sz w:val="24"/>
          <w:szCs w:val="24"/>
        </w:rPr>
        <w:t>認証が成功すると在庫の追加・削除画面が表示され、商品IDと変更数を入力し、「変更する」</w:t>
      </w:r>
      <w:r w:rsidR="00323EB2">
        <w:rPr>
          <w:rFonts w:ascii="メイリオ" w:eastAsia="メイリオ" w:hAnsi="メイリオ" w:hint="eastAsia"/>
          <w:sz w:val="24"/>
          <w:szCs w:val="24"/>
        </w:rPr>
        <w:t>ボタンを押下します。</w:t>
      </w:r>
    </w:p>
    <w:p w14:paraId="3EDB7FC7" w14:textId="5720331C" w:rsidR="00A2576B" w:rsidRDefault="00D83C86" w:rsidP="00A2576B">
      <w:pPr>
        <w:rPr>
          <w:rFonts w:ascii="メイリオ" w:eastAsia="メイリオ" w:hAnsi="メイリオ"/>
        </w:rPr>
      </w:pPr>
      <w:r>
        <w:rPr>
          <w:noProof/>
        </w:rPr>
        <w:drawing>
          <wp:anchor distT="0" distB="0" distL="114300" distR="114300" simplePos="0" relativeHeight="251736576" behindDoc="0" locked="0" layoutInCell="1" allowOverlap="1" wp14:anchorId="0955AFB6" wp14:editId="49DD489D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2781300" cy="2371725"/>
            <wp:effectExtent l="19050" t="19050" r="19050" b="28575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371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86B218F" w14:textId="50F354AC" w:rsidR="00323EB2" w:rsidRDefault="00323EB2" w:rsidP="00A2576B">
      <w:pPr>
        <w:rPr>
          <w:rFonts w:ascii="メイリオ" w:eastAsia="メイリオ" w:hAnsi="メイリオ"/>
        </w:rPr>
      </w:pPr>
    </w:p>
    <w:p w14:paraId="22042FA4" w14:textId="15A4624D" w:rsidR="00323EB2" w:rsidRDefault="00323EB2" w:rsidP="00A2576B">
      <w:pPr>
        <w:rPr>
          <w:rFonts w:ascii="メイリオ" w:eastAsia="メイリオ" w:hAnsi="メイリオ"/>
        </w:rPr>
      </w:pPr>
    </w:p>
    <w:p w14:paraId="5E5BCE88" w14:textId="030F17D8" w:rsidR="00323EB2" w:rsidRDefault="00323EB2" w:rsidP="00A2576B">
      <w:pPr>
        <w:rPr>
          <w:rFonts w:ascii="メイリオ" w:eastAsia="メイリオ" w:hAnsi="メイリオ"/>
        </w:rPr>
      </w:pPr>
    </w:p>
    <w:p w14:paraId="7512642D" w14:textId="63545312" w:rsidR="00323EB2" w:rsidRDefault="00323EB2" w:rsidP="00A2576B">
      <w:pPr>
        <w:rPr>
          <w:rFonts w:ascii="メイリオ" w:eastAsia="メイリオ" w:hAnsi="メイリオ"/>
        </w:rPr>
      </w:pPr>
    </w:p>
    <w:p w14:paraId="3503CD4E" w14:textId="6DE7F529" w:rsidR="00D83C86" w:rsidRDefault="00D83C86" w:rsidP="00A2576B">
      <w:pPr>
        <w:rPr>
          <w:rFonts w:ascii="メイリオ" w:eastAsia="メイリオ" w:hAnsi="メイリオ"/>
        </w:rPr>
      </w:pPr>
    </w:p>
    <w:p w14:paraId="76B51F33" w14:textId="1D7AEABB" w:rsidR="00D83C86" w:rsidRDefault="00D83C86" w:rsidP="00A2576B">
      <w:pPr>
        <w:rPr>
          <w:rFonts w:ascii="メイリオ" w:eastAsia="メイリオ" w:hAnsi="メイリオ"/>
        </w:rPr>
      </w:pPr>
    </w:p>
    <w:p w14:paraId="0F8BBD83" w14:textId="77777777" w:rsidR="00D83C86" w:rsidRPr="00A2576B" w:rsidRDefault="00D83C86" w:rsidP="00A2576B">
      <w:pPr>
        <w:rPr>
          <w:rFonts w:ascii="メイリオ" w:eastAsia="メイリオ" w:hAnsi="メイリオ"/>
        </w:rPr>
      </w:pPr>
    </w:p>
    <w:p w14:paraId="4E3C83E5" w14:textId="2B975EC4" w:rsidR="00323EB2" w:rsidRDefault="00D83C86" w:rsidP="00E34499">
      <w:pPr>
        <w:pStyle w:val="afff6"/>
        <w:numPr>
          <w:ilvl w:val="0"/>
          <w:numId w:val="19"/>
        </w:numPr>
        <w:ind w:leftChars="0"/>
        <w:rPr>
          <w:rFonts w:ascii="Segoe UI Emoji" w:eastAsia="メイリオ" w:hAnsi="Segoe UI Emoji" w:cs="Segoe UI Emoji"/>
        </w:rPr>
      </w:pPr>
      <w:r>
        <w:rPr>
          <w:rFonts w:ascii="Segoe UI Emoji" w:eastAsia="メイリオ" w:hAnsi="Segoe UI Emoji" w:cs="Segoe UI Emoji" w:hint="eastAsia"/>
        </w:rPr>
        <w:t>完了</w:t>
      </w:r>
      <w:r w:rsidR="00323EB2">
        <w:rPr>
          <w:rFonts w:ascii="Segoe UI Emoji" w:eastAsia="メイリオ" w:hAnsi="Segoe UI Emoji" w:cs="Segoe UI Emoji" w:hint="eastAsia"/>
        </w:rPr>
        <w:t>画面が表示され</w:t>
      </w:r>
      <w:r>
        <w:rPr>
          <w:rFonts w:ascii="Segoe UI Emoji" w:eastAsia="メイリオ" w:hAnsi="Segoe UI Emoji" w:cs="Segoe UI Emoji" w:hint="eastAsia"/>
        </w:rPr>
        <w:t>、変更内容を確認</w:t>
      </w:r>
      <w:r w:rsidR="00323EB2">
        <w:rPr>
          <w:rFonts w:ascii="Segoe UI Emoji" w:eastAsia="メイリオ" w:hAnsi="Segoe UI Emoji" w:cs="Segoe UI Emoji" w:hint="eastAsia"/>
        </w:rPr>
        <w:t>します。</w:t>
      </w:r>
    </w:p>
    <w:p w14:paraId="1380EEB8" w14:textId="691B41E5" w:rsidR="001F05D7" w:rsidRPr="00D83C86" w:rsidRDefault="00D83C86" w:rsidP="00D83C86">
      <w:pPr>
        <w:rPr>
          <w:rFonts w:ascii="メイリオ" w:eastAsia="メイリオ" w:hAnsi="メイリオ"/>
        </w:rPr>
      </w:pPr>
      <w:r>
        <w:rPr>
          <w:noProof/>
        </w:rPr>
        <w:drawing>
          <wp:anchor distT="0" distB="0" distL="114300" distR="114300" simplePos="0" relativeHeight="251737600" behindDoc="0" locked="0" layoutInCell="1" allowOverlap="1" wp14:anchorId="43828A2E" wp14:editId="6C407EC1">
            <wp:simplePos x="0" y="0"/>
            <wp:positionH relativeFrom="margin">
              <wp:align>center</wp:align>
            </wp:positionH>
            <wp:positionV relativeFrom="paragraph">
              <wp:posOffset>109220</wp:posOffset>
            </wp:positionV>
            <wp:extent cx="2247900" cy="1381125"/>
            <wp:effectExtent l="19050" t="19050" r="19050" b="2857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0B6B452" w14:textId="699A5191" w:rsidR="00A2576B" w:rsidRPr="00D83C86" w:rsidRDefault="00A2576B" w:rsidP="00D83C86">
      <w:pPr>
        <w:rPr>
          <w:rFonts w:ascii="メイリオ" w:eastAsia="メイリオ" w:hAnsi="メイリオ"/>
        </w:rPr>
      </w:pPr>
    </w:p>
    <w:p w14:paraId="628E8DF2" w14:textId="11E85ED9" w:rsidR="0021676A" w:rsidRDefault="0021676A" w:rsidP="00D14F5B">
      <w:pPr>
        <w:rPr>
          <w:rFonts w:eastAsia="メイリオ"/>
        </w:rPr>
      </w:pPr>
    </w:p>
    <w:p w14:paraId="1F4039E9" w14:textId="2217FDA5" w:rsidR="00D4457E" w:rsidRDefault="00D4457E" w:rsidP="00D14F5B">
      <w:pPr>
        <w:rPr>
          <w:rFonts w:eastAsia="メイリオ"/>
        </w:rPr>
      </w:pPr>
    </w:p>
    <w:p w14:paraId="0D6A56A5" w14:textId="77777777" w:rsidR="00D83C86" w:rsidRDefault="00D83C86" w:rsidP="00D14F5B">
      <w:pPr>
        <w:rPr>
          <w:rFonts w:eastAsia="メイリオ"/>
        </w:rPr>
      </w:pPr>
    </w:p>
    <w:sectPr w:rsidR="00D83C86" w:rsidSect="0021676A">
      <w:pgSz w:w="11906" w:h="16838" w:code="9"/>
      <w:pgMar w:top="1077" w:right="0" w:bottom="1077" w:left="1440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D6EB2" w14:textId="77777777" w:rsidR="00232E99" w:rsidRDefault="00232E99" w:rsidP="00524988">
      <w:pPr>
        <w:spacing w:after="0"/>
      </w:pPr>
      <w:r>
        <w:separator/>
      </w:r>
    </w:p>
  </w:endnote>
  <w:endnote w:type="continuationSeparator" w:id="0">
    <w:p w14:paraId="5B8F3077" w14:textId="77777777" w:rsidR="00232E99" w:rsidRDefault="00232E99" w:rsidP="005249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215383"/>
      <w:docPartObj>
        <w:docPartGallery w:val="Page Numbers (Bottom of Page)"/>
        <w:docPartUnique/>
      </w:docPartObj>
    </w:sdtPr>
    <w:sdtEndPr/>
    <w:sdtContent>
      <w:p w14:paraId="06DDA4A5" w14:textId="2503B5C2" w:rsidR="00551BA9" w:rsidRDefault="00551BA9" w:rsidP="00551BA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5BEEDA4" w14:textId="77777777" w:rsidR="00185E30" w:rsidRPr="00185E30" w:rsidRDefault="00185E3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3692187"/>
      <w:docPartObj>
        <w:docPartGallery w:val="Page Numbers (Bottom of Page)"/>
        <w:docPartUnique/>
      </w:docPartObj>
    </w:sdtPr>
    <w:sdtEndPr/>
    <w:sdtContent>
      <w:p w14:paraId="0B5D9A6F" w14:textId="3AB00B85" w:rsidR="0021676A" w:rsidRDefault="0021676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7186BDB4" w14:textId="77777777" w:rsidR="0021676A" w:rsidRDefault="0021676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098DD" w14:textId="77777777" w:rsidR="00232E99" w:rsidRDefault="00232E99" w:rsidP="00524988">
      <w:pPr>
        <w:spacing w:after="0"/>
      </w:pPr>
      <w:r>
        <w:separator/>
      </w:r>
    </w:p>
  </w:footnote>
  <w:footnote w:type="continuationSeparator" w:id="0">
    <w:p w14:paraId="165CB750" w14:textId="77777777" w:rsidR="00232E99" w:rsidRDefault="00232E99" w:rsidP="0052498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522FE7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EE1B5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E656B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8AE1D4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53CAE5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99C935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7F43B8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107280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92300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D8FDA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AB563A"/>
    <w:multiLevelType w:val="hybridMultilevel"/>
    <w:tmpl w:val="729A2310"/>
    <w:lvl w:ilvl="0" w:tplc="6324C768">
      <w:start w:val="3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059678B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85C5863"/>
    <w:multiLevelType w:val="hybridMultilevel"/>
    <w:tmpl w:val="37AE775C"/>
    <w:lvl w:ilvl="0" w:tplc="FD880F80">
      <w:start w:val="1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33A4407"/>
    <w:multiLevelType w:val="hybridMultilevel"/>
    <w:tmpl w:val="F7644866"/>
    <w:lvl w:ilvl="0" w:tplc="621E907A">
      <w:start w:val="1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482775B"/>
    <w:multiLevelType w:val="multilevel"/>
    <w:tmpl w:val="1B90D10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1"/>
      <w:lvlText w:val="%1.%2"/>
      <w:lvlJc w:val="left"/>
      <w:pPr>
        <w:ind w:left="9648" w:hanging="576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ind w:left="720" w:hanging="720"/>
      </w:pPr>
      <w:rPr>
        <w:rFonts w:ascii="Meiryo UI" w:eastAsia="Meiryo UI" w:hAnsi="Meiryo UI" w:hint="eastAsia"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5" w15:restartNumberingAfterBreak="0">
    <w:nsid w:val="1CA0647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0EE7A39"/>
    <w:multiLevelType w:val="hybridMultilevel"/>
    <w:tmpl w:val="591E3AB8"/>
    <w:lvl w:ilvl="0" w:tplc="E4E61104">
      <w:start w:val="1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2AB64C88"/>
    <w:multiLevelType w:val="hybridMultilevel"/>
    <w:tmpl w:val="927E89B2"/>
    <w:lvl w:ilvl="0" w:tplc="C1B4ACF2">
      <w:start w:val="2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2B3F433E"/>
    <w:multiLevelType w:val="hybridMultilevel"/>
    <w:tmpl w:val="DF2A04DC"/>
    <w:lvl w:ilvl="0" w:tplc="0E52A0D4">
      <w:start w:val="4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37085C3C"/>
    <w:multiLevelType w:val="hybridMultilevel"/>
    <w:tmpl w:val="6BA411FA"/>
    <w:lvl w:ilvl="0" w:tplc="D25C9444">
      <w:start w:val="3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39F47654"/>
    <w:multiLevelType w:val="hybridMultilevel"/>
    <w:tmpl w:val="729A2310"/>
    <w:lvl w:ilvl="0" w:tplc="6324C768">
      <w:start w:val="3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3CD037B5"/>
    <w:multiLevelType w:val="hybridMultilevel"/>
    <w:tmpl w:val="D6A6234C"/>
    <w:lvl w:ilvl="0" w:tplc="EC447010">
      <w:start w:val="4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448F63B7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Meiryo UI" w:hAnsi="Meiryo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8356E39"/>
    <w:multiLevelType w:val="hybridMultilevel"/>
    <w:tmpl w:val="C1FC6674"/>
    <w:lvl w:ilvl="0" w:tplc="DF82281E">
      <w:start w:val="1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4F037321"/>
    <w:multiLevelType w:val="hybridMultilevel"/>
    <w:tmpl w:val="D9A6733C"/>
    <w:lvl w:ilvl="0" w:tplc="F760E320">
      <w:start w:val="1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57FB0946"/>
    <w:multiLevelType w:val="hybridMultilevel"/>
    <w:tmpl w:val="F56CF80E"/>
    <w:lvl w:ilvl="0" w:tplc="04090015">
      <w:start w:val="1"/>
      <w:numFmt w:val="upperLetter"/>
      <w:lvlText w:val="%1)"/>
      <w:lvlJc w:val="left"/>
      <w:pPr>
        <w:ind w:left="999" w:hanging="360"/>
      </w:pPr>
      <w:rPr>
        <w:rFonts w:hint="default"/>
      </w:rPr>
    </w:lvl>
    <w:lvl w:ilvl="1" w:tplc="04090015">
      <w:start w:val="1"/>
      <w:numFmt w:val="upperLetter"/>
      <w:lvlText w:val="%2)"/>
      <w:lvlJc w:val="left"/>
      <w:pPr>
        <w:ind w:left="1479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9" w:hanging="420"/>
      </w:pPr>
    </w:lvl>
    <w:lvl w:ilvl="3" w:tplc="0409000F" w:tentative="1">
      <w:start w:val="1"/>
      <w:numFmt w:val="decimal"/>
      <w:lvlText w:val="%4."/>
      <w:lvlJc w:val="left"/>
      <w:pPr>
        <w:ind w:left="2319" w:hanging="420"/>
      </w:pPr>
    </w:lvl>
    <w:lvl w:ilvl="4" w:tplc="04090017" w:tentative="1">
      <w:start w:val="1"/>
      <w:numFmt w:val="aiueoFullWidth"/>
      <w:lvlText w:val="(%5)"/>
      <w:lvlJc w:val="left"/>
      <w:pPr>
        <w:ind w:left="2739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9" w:hanging="420"/>
      </w:pPr>
    </w:lvl>
    <w:lvl w:ilvl="6" w:tplc="0409000F" w:tentative="1">
      <w:start w:val="1"/>
      <w:numFmt w:val="decimal"/>
      <w:lvlText w:val="%7."/>
      <w:lvlJc w:val="left"/>
      <w:pPr>
        <w:ind w:left="3579" w:hanging="420"/>
      </w:pPr>
    </w:lvl>
    <w:lvl w:ilvl="7" w:tplc="04090017" w:tentative="1">
      <w:start w:val="1"/>
      <w:numFmt w:val="aiueoFullWidth"/>
      <w:lvlText w:val="(%8)"/>
      <w:lvlJc w:val="left"/>
      <w:pPr>
        <w:ind w:left="3999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9" w:hanging="420"/>
      </w:pPr>
    </w:lvl>
  </w:abstractNum>
  <w:abstractNum w:abstractNumId="26" w15:restartNumberingAfterBreak="0">
    <w:nsid w:val="617D3EFA"/>
    <w:multiLevelType w:val="hybridMultilevel"/>
    <w:tmpl w:val="927E89B2"/>
    <w:lvl w:ilvl="0" w:tplc="C1B4ACF2">
      <w:start w:val="2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72CE29A2"/>
    <w:multiLevelType w:val="hybridMultilevel"/>
    <w:tmpl w:val="E4529D56"/>
    <w:lvl w:ilvl="0" w:tplc="DB5E63CC">
      <w:start w:val="1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5">
      <w:start w:val="1"/>
      <w:numFmt w:val="upperLetter"/>
      <w:lvlText w:val="%2)"/>
      <w:lvlJc w:val="left"/>
      <w:pPr>
        <w:ind w:left="1159" w:hanging="440"/>
      </w:pPr>
    </w:lvl>
    <w:lvl w:ilvl="2" w:tplc="04090011" w:tentative="1">
      <w:start w:val="1"/>
      <w:numFmt w:val="decimalEnclosedCircle"/>
      <w:lvlText w:val="%3"/>
      <w:lvlJc w:val="left"/>
      <w:pPr>
        <w:ind w:left="1599" w:hanging="440"/>
      </w:pPr>
    </w:lvl>
    <w:lvl w:ilvl="3" w:tplc="0409000F" w:tentative="1">
      <w:start w:val="1"/>
      <w:numFmt w:val="decimal"/>
      <w:lvlText w:val="%4."/>
      <w:lvlJc w:val="left"/>
      <w:pPr>
        <w:ind w:left="2039" w:hanging="440"/>
      </w:pPr>
    </w:lvl>
    <w:lvl w:ilvl="4" w:tplc="04090017" w:tentative="1">
      <w:start w:val="1"/>
      <w:numFmt w:val="aiueoFullWidth"/>
      <w:lvlText w:val="(%5)"/>
      <w:lvlJc w:val="left"/>
      <w:pPr>
        <w:ind w:left="2479" w:hanging="440"/>
      </w:pPr>
    </w:lvl>
    <w:lvl w:ilvl="5" w:tplc="04090011" w:tentative="1">
      <w:start w:val="1"/>
      <w:numFmt w:val="decimalEnclosedCircle"/>
      <w:lvlText w:val="%6"/>
      <w:lvlJc w:val="left"/>
      <w:pPr>
        <w:ind w:left="2919" w:hanging="440"/>
      </w:pPr>
    </w:lvl>
    <w:lvl w:ilvl="6" w:tplc="0409000F" w:tentative="1">
      <w:start w:val="1"/>
      <w:numFmt w:val="decimal"/>
      <w:lvlText w:val="%7."/>
      <w:lvlJc w:val="left"/>
      <w:pPr>
        <w:ind w:left="3359" w:hanging="440"/>
      </w:pPr>
    </w:lvl>
    <w:lvl w:ilvl="7" w:tplc="04090017" w:tentative="1">
      <w:start w:val="1"/>
      <w:numFmt w:val="aiueoFullWidth"/>
      <w:lvlText w:val="(%8)"/>
      <w:lvlJc w:val="left"/>
      <w:pPr>
        <w:ind w:left="3799" w:hanging="440"/>
      </w:pPr>
    </w:lvl>
    <w:lvl w:ilvl="8" w:tplc="04090011" w:tentative="1">
      <w:start w:val="1"/>
      <w:numFmt w:val="decimalEnclosedCircle"/>
      <w:lvlText w:val="%9"/>
      <w:lvlJc w:val="left"/>
      <w:pPr>
        <w:ind w:left="4239" w:hanging="440"/>
      </w:pPr>
    </w:lvl>
  </w:abstractNum>
  <w:abstractNum w:abstractNumId="28" w15:restartNumberingAfterBreak="0">
    <w:nsid w:val="78540575"/>
    <w:multiLevelType w:val="hybridMultilevel"/>
    <w:tmpl w:val="927E89B2"/>
    <w:lvl w:ilvl="0" w:tplc="C1B4ACF2">
      <w:start w:val="2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9"/>
  </w:num>
  <w:num w:numId="2">
    <w:abstractNumId w:val="15"/>
  </w:num>
  <w:num w:numId="3">
    <w:abstractNumId w:val="11"/>
  </w:num>
  <w:num w:numId="4">
    <w:abstractNumId w:val="22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27"/>
  </w:num>
  <w:num w:numId="16">
    <w:abstractNumId w:val="25"/>
  </w:num>
  <w:num w:numId="17">
    <w:abstractNumId w:val="23"/>
  </w:num>
  <w:num w:numId="18">
    <w:abstractNumId w:val="17"/>
  </w:num>
  <w:num w:numId="19">
    <w:abstractNumId w:val="20"/>
  </w:num>
  <w:num w:numId="20">
    <w:abstractNumId w:val="18"/>
  </w:num>
  <w:num w:numId="21">
    <w:abstractNumId w:val="16"/>
  </w:num>
  <w:num w:numId="22">
    <w:abstractNumId w:val="26"/>
  </w:num>
  <w:num w:numId="23">
    <w:abstractNumId w:val="19"/>
  </w:num>
  <w:num w:numId="24">
    <w:abstractNumId w:val="13"/>
  </w:num>
  <w:num w:numId="25">
    <w:abstractNumId w:val="28"/>
  </w:num>
  <w:num w:numId="26">
    <w:abstractNumId w:val="14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24"/>
  </w:num>
  <w:num w:numId="29">
    <w:abstractNumId w:val="10"/>
  </w:num>
  <w:num w:numId="30">
    <w:abstractNumId w:val="2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2B"/>
    <w:rsid w:val="00003CEB"/>
    <w:rsid w:val="00013B52"/>
    <w:rsid w:val="00014EB0"/>
    <w:rsid w:val="000210CE"/>
    <w:rsid w:val="00027811"/>
    <w:rsid w:val="00032B9C"/>
    <w:rsid w:val="00033FD9"/>
    <w:rsid w:val="000427AF"/>
    <w:rsid w:val="00044941"/>
    <w:rsid w:val="00052086"/>
    <w:rsid w:val="00057164"/>
    <w:rsid w:val="00064F0F"/>
    <w:rsid w:val="00065917"/>
    <w:rsid w:val="00065977"/>
    <w:rsid w:val="0007247C"/>
    <w:rsid w:val="00075F95"/>
    <w:rsid w:val="00076856"/>
    <w:rsid w:val="00082D32"/>
    <w:rsid w:val="00091DDA"/>
    <w:rsid w:val="000950A2"/>
    <w:rsid w:val="00097C80"/>
    <w:rsid w:val="000A143B"/>
    <w:rsid w:val="000A6DAB"/>
    <w:rsid w:val="000B03EB"/>
    <w:rsid w:val="000B3E26"/>
    <w:rsid w:val="000D665B"/>
    <w:rsid w:val="000E3A1B"/>
    <w:rsid w:val="000E4467"/>
    <w:rsid w:val="000F0D59"/>
    <w:rsid w:val="000F29C2"/>
    <w:rsid w:val="000F611B"/>
    <w:rsid w:val="0010066B"/>
    <w:rsid w:val="0010275E"/>
    <w:rsid w:val="00114027"/>
    <w:rsid w:val="00116348"/>
    <w:rsid w:val="00121EE4"/>
    <w:rsid w:val="0012222C"/>
    <w:rsid w:val="00124A3E"/>
    <w:rsid w:val="00127896"/>
    <w:rsid w:val="0013036F"/>
    <w:rsid w:val="0013492B"/>
    <w:rsid w:val="00151A42"/>
    <w:rsid w:val="001533EF"/>
    <w:rsid w:val="00161A3E"/>
    <w:rsid w:val="001702E6"/>
    <w:rsid w:val="0017163A"/>
    <w:rsid w:val="00173E1C"/>
    <w:rsid w:val="00174D78"/>
    <w:rsid w:val="0018376F"/>
    <w:rsid w:val="00184B13"/>
    <w:rsid w:val="00185E30"/>
    <w:rsid w:val="00191AD1"/>
    <w:rsid w:val="001923C6"/>
    <w:rsid w:val="001A375B"/>
    <w:rsid w:val="001B3D48"/>
    <w:rsid w:val="001C5F4F"/>
    <w:rsid w:val="001E3ADA"/>
    <w:rsid w:val="001F0317"/>
    <w:rsid w:val="001F05D7"/>
    <w:rsid w:val="001F70A6"/>
    <w:rsid w:val="0020635B"/>
    <w:rsid w:val="00207672"/>
    <w:rsid w:val="00207DD1"/>
    <w:rsid w:val="0021676A"/>
    <w:rsid w:val="002261A4"/>
    <w:rsid w:val="00226538"/>
    <w:rsid w:val="00232E99"/>
    <w:rsid w:val="00241D01"/>
    <w:rsid w:val="00245AC3"/>
    <w:rsid w:val="00276941"/>
    <w:rsid w:val="00287916"/>
    <w:rsid w:val="00295D56"/>
    <w:rsid w:val="002A3C9C"/>
    <w:rsid w:val="002A6181"/>
    <w:rsid w:val="002B7819"/>
    <w:rsid w:val="002C54F4"/>
    <w:rsid w:val="002C572B"/>
    <w:rsid w:val="002D0C7B"/>
    <w:rsid w:val="002D0E6F"/>
    <w:rsid w:val="002D750C"/>
    <w:rsid w:val="002E0EFD"/>
    <w:rsid w:val="002E3AF5"/>
    <w:rsid w:val="002E7C08"/>
    <w:rsid w:val="002F1EA7"/>
    <w:rsid w:val="002F3460"/>
    <w:rsid w:val="0030113F"/>
    <w:rsid w:val="003169C1"/>
    <w:rsid w:val="00316D66"/>
    <w:rsid w:val="00323EB2"/>
    <w:rsid w:val="00333856"/>
    <w:rsid w:val="00357A18"/>
    <w:rsid w:val="00362A91"/>
    <w:rsid w:val="00363F4A"/>
    <w:rsid w:val="00371B54"/>
    <w:rsid w:val="003769B8"/>
    <w:rsid w:val="00386B1F"/>
    <w:rsid w:val="00394181"/>
    <w:rsid w:val="003977EC"/>
    <w:rsid w:val="003B24AD"/>
    <w:rsid w:val="003C183D"/>
    <w:rsid w:val="0040511B"/>
    <w:rsid w:val="00412651"/>
    <w:rsid w:val="004166E8"/>
    <w:rsid w:val="00423F04"/>
    <w:rsid w:val="00430960"/>
    <w:rsid w:val="00432A3E"/>
    <w:rsid w:val="00481FAD"/>
    <w:rsid w:val="00483FFD"/>
    <w:rsid w:val="00487AF8"/>
    <w:rsid w:val="00495312"/>
    <w:rsid w:val="004A7AE3"/>
    <w:rsid w:val="004B207A"/>
    <w:rsid w:val="004B7B6B"/>
    <w:rsid w:val="004C74EE"/>
    <w:rsid w:val="004D5A86"/>
    <w:rsid w:val="004D6F74"/>
    <w:rsid w:val="004F344F"/>
    <w:rsid w:val="00507BA2"/>
    <w:rsid w:val="00513D27"/>
    <w:rsid w:val="00513FC3"/>
    <w:rsid w:val="00516FD2"/>
    <w:rsid w:val="00522E38"/>
    <w:rsid w:val="005244D5"/>
    <w:rsid w:val="00524988"/>
    <w:rsid w:val="00527B13"/>
    <w:rsid w:val="005343A5"/>
    <w:rsid w:val="00545F36"/>
    <w:rsid w:val="00546A85"/>
    <w:rsid w:val="00551BA9"/>
    <w:rsid w:val="00557343"/>
    <w:rsid w:val="005575DB"/>
    <w:rsid w:val="0056343F"/>
    <w:rsid w:val="00563FE4"/>
    <w:rsid w:val="0057011B"/>
    <w:rsid w:val="005733DE"/>
    <w:rsid w:val="00575138"/>
    <w:rsid w:val="00575C9D"/>
    <w:rsid w:val="005854E9"/>
    <w:rsid w:val="00591891"/>
    <w:rsid w:val="00592063"/>
    <w:rsid w:val="00596197"/>
    <w:rsid w:val="005A195B"/>
    <w:rsid w:val="005B4F66"/>
    <w:rsid w:val="005C12E2"/>
    <w:rsid w:val="005C2092"/>
    <w:rsid w:val="005D2C23"/>
    <w:rsid w:val="005D30EE"/>
    <w:rsid w:val="005E0584"/>
    <w:rsid w:val="005E3764"/>
    <w:rsid w:val="005E6723"/>
    <w:rsid w:val="005F5ADF"/>
    <w:rsid w:val="00604772"/>
    <w:rsid w:val="00612CEE"/>
    <w:rsid w:val="00617807"/>
    <w:rsid w:val="00632CD9"/>
    <w:rsid w:val="00635230"/>
    <w:rsid w:val="006353BF"/>
    <w:rsid w:val="0063553D"/>
    <w:rsid w:val="00635D86"/>
    <w:rsid w:val="00636C8C"/>
    <w:rsid w:val="00647CE8"/>
    <w:rsid w:val="00663F0D"/>
    <w:rsid w:val="00676EA1"/>
    <w:rsid w:val="00690384"/>
    <w:rsid w:val="006958E9"/>
    <w:rsid w:val="006A59DA"/>
    <w:rsid w:val="006A7062"/>
    <w:rsid w:val="006C16F8"/>
    <w:rsid w:val="006D2CF2"/>
    <w:rsid w:val="006D63A6"/>
    <w:rsid w:val="006E0A69"/>
    <w:rsid w:val="006E43B5"/>
    <w:rsid w:val="006E6BD6"/>
    <w:rsid w:val="006F15E6"/>
    <w:rsid w:val="00700801"/>
    <w:rsid w:val="00701CBD"/>
    <w:rsid w:val="007054D5"/>
    <w:rsid w:val="00706C96"/>
    <w:rsid w:val="00706F34"/>
    <w:rsid w:val="007105DA"/>
    <w:rsid w:val="00711387"/>
    <w:rsid w:val="00712E1C"/>
    <w:rsid w:val="00724F84"/>
    <w:rsid w:val="00725068"/>
    <w:rsid w:val="0072592D"/>
    <w:rsid w:val="00733ADC"/>
    <w:rsid w:val="00736EBE"/>
    <w:rsid w:val="00737F74"/>
    <w:rsid w:val="00742E66"/>
    <w:rsid w:val="00746A02"/>
    <w:rsid w:val="00750F42"/>
    <w:rsid w:val="00752E4C"/>
    <w:rsid w:val="00755CF2"/>
    <w:rsid w:val="0076220E"/>
    <w:rsid w:val="0077024B"/>
    <w:rsid w:val="00780AF5"/>
    <w:rsid w:val="00780D76"/>
    <w:rsid w:val="00781674"/>
    <w:rsid w:val="00783197"/>
    <w:rsid w:val="00783F98"/>
    <w:rsid w:val="00784309"/>
    <w:rsid w:val="00792A72"/>
    <w:rsid w:val="007A2CE2"/>
    <w:rsid w:val="007A57BF"/>
    <w:rsid w:val="007A7A98"/>
    <w:rsid w:val="007B15D4"/>
    <w:rsid w:val="007B1C92"/>
    <w:rsid w:val="007B21C5"/>
    <w:rsid w:val="007B2C4B"/>
    <w:rsid w:val="007C38B6"/>
    <w:rsid w:val="007E451A"/>
    <w:rsid w:val="007E5E76"/>
    <w:rsid w:val="007E61F5"/>
    <w:rsid w:val="007F1F53"/>
    <w:rsid w:val="007F7A10"/>
    <w:rsid w:val="0082011C"/>
    <w:rsid w:val="008263AC"/>
    <w:rsid w:val="008307F0"/>
    <w:rsid w:val="008371C6"/>
    <w:rsid w:val="0084141D"/>
    <w:rsid w:val="00856C8C"/>
    <w:rsid w:val="00864E47"/>
    <w:rsid w:val="008665F1"/>
    <w:rsid w:val="00874AA1"/>
    <w:rsid w:val="0088390C"/>
    <w:rsid w:val="008869DB"/>
    <w:rsid w:val="00887602"/>
    <w:rsid w:val="008A2230"/>
    <w:rsid w:val="008A2C12"/>
    <w:rsid w:val="008A3615"/>
    <w:rsid w:val="008B0294"/>
    <w:rsid w:val="008C7420"/>
    <w:rsid w:val="008D10C9"/>
    <w:rsid w:val="008E6BBB"/>
    <w:rsid w:val="008F013B"/>
    <w:rsid w:val="008F0E39"/>
    <w:rsid w:val="008F1005"/>
    <w:rsid w:val="00917A75"/>
    <w:rsid w:val="009329C7"/>
    <w:rsid w:val="0093410B"/>
    <w:rsid w:val="00936FB5"/>
    <w:rsid w:val="00937C79"/>
    <w:rsid w:val="00971202"/>
    <w:rsid w:val="009746D6"/>
    <w:rsid w:val="00994F17"/>
    <w:rsid w:val="00996B24"/>
    <w:rsid w:val="00996BB3"/>
    <w:rsid w:val="009A7C6E"/>
    <w:rsid w:val="009C06D1"/>
    <w:rsid w:val="009D09E5"/>
    <w:rsid w:val="009F25CC"/>
    <w:rsid w:val="009F5203"/>
    <w:rsid w:val="009F74B5"/>
    <w:rsid w:val="00A06A24"/>
    <w:rsid w:val="00A07E83"/>
    <w:rsid w:val="00A11875"/>
    <w:rsid w:val="00A1237A"/>
    <w:rsid w:val="00A167EF"/>
    <w:rsid w:val="00A16E86"/>
    <w:rsid w:val="00A2576B"/>
    <w:rsid w:val="00A25C75"/>
    <w:rsid w:val="00A30D2D"/>
    <w:rsid w:val="00A37D09"/>
    <w:rsid w:val="00A46F43"/>
    <w:rsid w:val="00A5187E"/>
    <w:rsid w:val="00A53957"/>
    <w:rsid w:val="00A6524C"/>
    <w:rsid w:val="00A70436"/>
    <w:rsid w:val="00A7423F"/>
    <w:rsid w:val="00A75A04"/>
    <w:rsid w:val="00A76028"/>
    <w:rsid w:val="00A76784"/>
    <w:rsid w:val="00A77814"/>
    <w:rsid w:val="00A95C77"/>
    <w:rsid w:val="00A97F6A"/>
    <w:rsid w:val="00AA50A6"/>
    <w:rsid w:val="00AA57F3"/>
    <w:rsid w:val="00AB0D82"/>
    <w:rsid w:val="00AB1EB0"/>
    <w:rsid w:val="00AB4A86"/>
    <w:rsid w:val="00AC1686"/>
    <w:rsid w:val="00AD20CE"/>
    <w:rsid w:val="00AE3B82"/>
    <w:rsid w:val="00AF67ED"/>
    <w:rsid w:val="00B15FA1"/>
    <w:rsid w:val="00B23D72"/>
    <w:rsid w:val="00B24A35"/>
    <w:rsid w:val="00B26C01"/>
    <w:rsid w:val="00B355EB"/>
    <w:rsid w:val="00B402D8"/>
    <w:rsid w:val="00B43168"/>
    <w:rsid w:val="00B43B6E"/>
    <w:rsid w:val="00B77F91"/>
    <w:rsid w:val="00B83283"/>
    <w:rsid w:val="00B862C7"/>
    <w:rsid w:val="00B95256"/>
    <w:rsid w:val="00B964D8"/>
    <w:rsid w:val="00BA1744"/>
    <w:rsid w:val="00BA3432"/>
    <w:rsid w:val="00BA4086"/>
    <w:rsid w:val="00BA4BBE"/>
    <w:rsid w:val="00BC0B6E"/>
    <w:rsid w:val="00BC1912"/>
    <w:rsid w:val="00BC4D97"/>
    <w:rsid w:val="00BC7ABC"/>
    <w:rsid w:val="00BD143F"/>
    <w:rsid w:val="00BD4540"/>
    <w:rsid w:val="00BE24E0"/>
    <w:rsid w:val="00BE2909"/>
    <w:rsid w:val="00BF4068"/>
    <w:rsid w:val="00C03B74"/>
    <w:rsid w:val="00C12B06"/>
    <w:rsid w:val="00C24E04"/>
    <w:rsid w:val="00C27C59"/>
    <w:rsid w:val="00C300EB"/>
    <w:rsid w:val="00C40992"/>
    <w:rsid w:val="00C51C4D"/>
    <w:rsid w:val="00C639DE"/>
    <w:rsid w:val="00C651EF"/>
    <w:rsid w:val="00C662B5"/>
    <w:rsid w:val="00C7029C"/>
    <w:rsid w:val="00C7126D"/>
    <w:rsid w:val="00C82019"/>
    <w:rsid w:val="00C82132"/>
    <w:rsid w:val="00C86A9F"/>
    <w:rsid w:val="00C92225"/>
    <w:rsid w:val="00C93D1E"/>
    <w:rsid w:val="00CA2915"/>
    <w:rsid w:val="00CB78E2"/>
    <w:rsid w:val="00CC2C01"/>
    <w:rsid w:val="00CC71DA"/>
    <w:rsid w:val="00CD1486"/>
    <w:rsid w:val="00CD4DD6"/>
    <w:rsid w:val="00CD6D06"/>
    <w:rsid w:val="00CE305B"/>
    <w:rsid w:val="00CF6A08"/>
    <w:rsid w:val="00D01D5A"/>
    <w:rsid w:val="00D0457B"/>
    <w:rsid w:val="00D13443"/>
    <w:rsid w:val="00D14F5B"/>
    <w:rsid w:val="00D1737D"/>
    <w:rsid w:val="00D3316E"/>
    <w:rsid w:val="00D337B2"/>
    <w:rsid w:val="00D36A20"/>
    <w:rsid w:val="00D36D7F"/>
    <w:rsid w:val="00D425A8"/>
    <w:rsid w:val="00D4457E"/>
    <w:rsid w:val="00D44B71"/>
    <w:rsid w:val="00D45341"/>
    <w:rsid w:val="00D53B77"/>
    <w:rsid w:val="00D629B0"/>
    <w:rsid w:val="00D761C8"/>
    <w:rsid w:val="00D812F4"/>
    <w:rsid w:val="00D83C86"/>
    <w:rsid w:val="00D8472F"/>
    <w:rsid w:val="00DA298F"/>
    <w:rsid w:val="00DA64E4"/>
    <w:rsid w:val="00DB23BF"/>
    <w:rsid w:val="00DC0273"/>
    <w:rsid w:val="00DE58BF"/>
    <w:rsid w:val="00DE6606"/>
    <w:rsid w:val="00DF4EC0"/>
    <w:rsid w:val="00DF598F"/>
    <w:rsid w:val="00E024B2"/>
    <w:rsid w:val="00E03453"/>
    <w:rsid w:val="00E1075A"/>
    <w:rsid w:val="00E17EE5"/>
    <w:rsid w:val="00E32F17"/>
    <w:rsid w:val="00E34499"/>
    <w:rsid w:val="00E43702"/>
    <w:rsid w:val="00E441CD"/>
    <w:rsid w:val="00E461FE"/>
    <w:rsid w:val="00E67E04"/>
    <w:rsid w:val="00E71FF5"/>
    <w:rsid w:val="00E72CF0"/>
    <w:rsid w:val="00E83830"/>
    <w:rsid w:val="00EA001D"/>
    <w:rsid w:val="00EA2A5A"/>
    <w:rsid w:val="00EA34EF"/>
    <w:rsid w:val="00EA3F0A"/>
    <w:rsid w:val="00EA7313"/>
    <w:rsid w:val="00EC03A3"/>
    <w:rsid w:val="00EC125F"/>
    <w:rsid w:val="00EC364F"/>
    <w:rsid w:val="00EC3F45"/>
    <w:rsid w:val="00ED3296"/>
    <w:rsid w:val="00ED4CCD"/>
    <w:rsid w:val="00ED62FD"/>
    <w:rsid w:val="00EE0723"/>
    <w:rsid w:val="00EE1FC3"/>
    <w:rsid w:val="00EE3386"/>
    <w:rsid w:val="00EE34B3"/>
    <w:rsid w:val="00EE67C6"/>
    <w:rsid w:val="00EF41B2"/>
    <w:rsid w:val="00EF7B77"/>
    <w:rsid w:val="00F161DD"/>
    <w:rsid w:val="00F214FF"/>
    <w:rsid w:val="00F32682"/>
    <w:rsid w:val="00F40E64"/>
    <w:rsid w:val="00F47B30"/>
    <w:rsid w:val="00F5149F"/>
    <w:rsid w:val="00F65D12"/>
    <w:rsid w:val="00F712DB"/>
    <w:rsid w:val="00F80A99"/>
    <w:rsid w:val="00F80C02"/>
    <w:rsid w:val="00F8439E"/>
    <w:rsid w:val="00F97264"/>
    <w:rsid w:val="00FA0367"/>
    <w:rsid w:val="00FA1828"/>
    <w:rsid w:val="00FA6F20"/>
    <w:rsid w:val="00FB6EDB"/>
    <w:rsid w:val="00FC286A"/>
    <w:rsid w:val="00FE0743"/>
    <w:rsid w:val="00FF0272"/>
    <w:rsid w:val="00FF04CD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321CD6B"/>
  <w15:chartTrackingRefBased/>
  <w15:docId w15:val="{A2C6F6A5-8ED5-4D27-B91A-347D6D10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263AC"/>
  </w:style>
  <w:style w:type="paragraph" w:styleId="1">
    <w:name w:val="heading 1"/>
    <w:basedOn w:val="a2"/>
    <w:next w:val="a2"/>
    <w:link w:val="10"/>
    <w:uiPriority w:val="9"/>
    <w:qFormat/>
    <w:rsid w:val="0018376F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="Meiryo UI" w:hAnsiTheme="majorHAnsi" w:cstheme="majorBidi"/>
      <w:b/>
      <w:bCs/>
      <w:smallCaps/>
      <w:color w:val="000000" w:themeColor="text1"/>
      <w:sz w:val="36"/>
      <w:szCs w:val="36"/>
    </w:rPr>
  </w:style>
  <w:style w:type="paragraph" w:styleId="21">
    <w:name w:val="heading 2"/>
    <w:basedOn w:val="a2"/>
    <w:next w:val="a2"/>
    <w:link w:val="22"/>
    <w:uiPriority w:val="9"/>
    <w:unhideWhenUsed/>
    <w:qFormat/>
    <w:rsid w:val="0012222C"/>
    <w:pPr>
      <w:keepNext/>
      <w:keepLines/>
      <w:numPr>
        <w:ilvl w:val="1"/>
        <w:numId w:val="14"/>
      </w:numPr>
      <w:spacing w:before="360" w:after="0"/>
      <w:ind w:rightChars="100" w:right="100"/>
      <w:outlineLvl w:val="1"/>
    </w:pPr>
    <w:rPr>
      <w:rFonts w:asciiTheme="majorHAnsi" w:eastAsia="Meiryo UI" w:hAnsiTheme="majorHAnsi" w:cstheme="majorBidi"/>
      <w:b/>
      <w:bCs/>
      <w:smallCaps/>
      <w:color w:val="000000" w:themeColor="text1"/>
      <w:sz w:val="28"/>
      <w:szCs w:val="28"/>
    </w:rPr>
  </w:style>
  <w:style w:type="paragraph" w:styleId="31">
    <w:name w:val="heading 3"/>
    <w:basedOn w:val="a2"/>
    <w:next w:val="a2"/>
    <w:link w:val="32"/>
    <w:uiPriority w:val="9"/>
    <w:unhideWhenUsed/>
    <w:qFormat/>
    <w:rsid w:val="00EC125F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="Meiryo UI" w:hAnsiTheme="majorHAnsi" w:cstheme="majorBidi"/>
      <w:b/>
      <w:bCs/>
      <w:color w:val="000000" w:themeColor="text1"/>
    </w:rPr>
  </w:style>
  <w:style w:type="paragraph" w:styleId="41">
    <w:name w:val="heading 4"/>
    <w:basedOn w:val="a2"/>
    <w:next w:val="a2"/>
    <w:link w:val="42"/>
    <w:uiPriority w:val="9"/>
    <w:unhideWhenUsed/>
    <w:qFormat/>
    <w:rsid w:val="00C82019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1">
    <w:name w:val="heading 5"/>
    <w:basedOn w:val="a2"/>
    <w:next w:val="a2"/>
    <w:link w:val="52"/>
    <w:uiPriority w:val="9"/>
    <w:unhideWhenUsed/>
    <w:qFormat/>
    <w:rsid w:val="00C82019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C82019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C82019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C82019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C82019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Bullet"/>
    <w:basedOn w:val="a2"/>
    <w:uiPriority w:val="11"/>
    <w:rsid w:val="00185E30"/>
    <w:pPr>
      <w:numPr>
        <w:numId w:val="1"/>
      </w:numPr>
      <w:ind w:left="720"/>
      <w:contextualSpacing/>
    </w:pPr>
  </w:style>
  <w:style w:type="paragraph" w:styleId="a6">
    <w:name w:val="Title"/>
    <w:basedOn w:val="a2"/>
    <w:next w:val="a2"/>
    <w:link w:val="a7"/>
    <w:uiPriority w:val="10"/>
    <w:qFormat/>
    <w:rsid w:val="00C8201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7">
    <w:name w:val="表題 (文字)"/>
    <w:basedOn w:val="a3"/>
    <w:link w:val="a6"/>
    <w:uiPriority w:val="10"/>
    <w:rsid w:val="00C8201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10">
    <w:name w:val="見出し 1 (文字)"/>
    <w:basedOn w:val="a3"/>
    <w:link w:val="1"/>
    <w:uiPriority w:val="9"/>
    <w:rsid w:val="0018376F"/>
    <w:rPr>
      <w:rFonts w:asciiTheme="majorHAnsi" w:eastAsia="Meiryo UI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2">
    <w:name w:val="見出し 2 (文字)"/>
    <w:basedOn w:val="a3"/>
    <w:link w:val="21"/>
    <w:uiPriority w:val="9"/>
    <w:rsid w:val="0012222C"/>
    <w:rPr>
      <w:rFonts w:asciiTheme="majorHAnsi" w:eastAsia="Meiryo UI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2">
    <w:name w:val="見出し 3 (文字)"/>
    <w:basedOn w:val="a3"/>
    <w:link w:val="31"/>
    <w:uiPriority w:val="9"/>
    <w:rsid w:val="00EC125F"/>
    <w:rPr>
      <w:rFonts w:asciiTheme="majorHAnsi" w:eastAsia="Meiryo UI" w:hAnsiTheme="majorHAnsi" w:cstheme="majorBidi"/>
      <w:b/>
      <w:bCs/>
      <w:color w:val="000000" w:themeColor="text1"/>
    </w:rPr>
  </w:style>
  <w:style w:type="paragraph" w:styleId="a8">
    <w:name w:val="header"/>
    <w:basedOn w:val="a2"/>
    <w:link w:val="a9"/>
    <w:uiPriority w:val="99"/>
    <w:unhideWhenUsed/>
    <w:rsid w:val="00185E30"/>
    <w:pPr>
      <w:tabs>
        <w:tab w:val="center" w:pos="4680"/>
        <w:tab w:val="right" w:pos="9360"/>
      </w:tabs>
      <w:spacing w:after="0"/>
    </w:pPr>
  </w:style>
  <w:style w:type="character" w:customStyle="1" w:styleId="a9">
    <w:name w:val="ヘッダー (文字)"/>
    <w:basedOn w:val="a3"/>
    <w:link w:val="a8"/>
    <w:uiPriority w:val="99"/>
    <w:rsid w:val="00185E30"/>
    <w:rPr>
      <w:rFonts w:ascii="Meiryo UI" w:eastAsia="Meiryo UI" w:hAnsi="Meiryo UI"/>
    </w:rPr>
  </w:style>
  <w:style w:type="paragraph" w:styleId="aa">
    <w:name w:val="footer"/>
    <w:basedOn w:val="a2"/>
    <w:link w:val="ab"/>
    <w:uiPriority w:val="99"/>
    <w:unhideWhenUsed/>
    <w:rsid w:val="00185E30"/>
    <w:pPr>
      <w:tabs>
        <w:tab w:val="center" w:pos="4680"/>
        <w:tab w:val="right" w:pos="9360"/>
      </w:tabs>
      <w:spacing w:after="0"/>
    </w:pPr>
  </w:style>
  <w:style w:type="character" w:customStyle="1" w:styleId="ab">
    <w:name w:val="フッター (文字)"/>
    <w:basedOn w:val="a3"/>
    <w:link w:val="aa"/>
    <w:uiPriority w:val="99"/>
    <w:rsid w:val="00185E30"/>
    <w:rPr>
      <w:rFonts w:ascii="Meiryo UI" w:eastAsia="Meiryo UI" w:hAnsi="Meiryo UI"/>
    </w:rPr>
  </w:style>
  <w:style w:type="character" w:styleId="ac">
    <w:name w:val="Placeholder Text"/>
    <w:basedOn w:val="a3"/>
    <w:uiPriority w:val="99"/>
    <w:semiHidden/>
    <w:rsid w:val="00185E30"/>
    <w:rPr>
      <w:rFonts w:ascii="Meiryo UI" w:eastAsia="Meiryo UI" w:hAnsi="Meiryo UI"/>
      <w:color w:val="808080"/>
    </w:rPr>
  </w:style>
  <w:style w:type="paragraph" w:customStyle="1" w:styleId="-">
    <w:name w:val="標準 - インデント"/>
    <w:basedOn w:val="a2"/>
    <w:uiPriority w:val="12"/>
    <w:rsid w:val="00065917"/>
    <w:pPr>
      <w:spacing w:after="60"/>
      <w:ind w:left="720"/>
      <w:contextualSpacing/>
    </w:pPr>
  </w:style>
  <w:style w:type="numbering" w:styleId="111111">
    <w:name w:val="Outline List 2"/>
    <w:basedOn w:val="a5"/>
    <w:uiPriority w:val="99"/>
    <w:semiHidden/>
    <w:unhideWhenUsed/>
    <w:rsid w:val="00185E30"/>
    <w:pPr>
      <w:numPr>
        <w:numId w:val="2"/>
      </w:numPr>
    </w:pPr>
  </w:style>
  <w:style w:type="numbering" w:styleId="1ai">
    <w:name w:val="Outline List 1"/>
    <w:basedOn w:val="a5"/>
    <w:uiPriority w:val="99"/>
    <w:semiHidden/>
    <w:unhideWhenUsed/>
    <w:rsid w:val="00185E30"/>
    <w:pPr>
      <w:numPr>
        <w:numId w:val="3"/>
      </w:numPr>
    </w:pPr>
  </w:style>
  <w:style w:type="character" w:customStyle="1" w:styleId="42">
    <w:name w:val="見出し 4 (文字)"/>
    <w:basedOn w:val="a3"/>
    <w:link w:val="41"/>
    <w:uiPriority w:val="9"/>
    <w:rsid w:val="00C8201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2">
    <w:name w:val="見出し 5 (文字)"/>
    <w:basedOn w:val="a3"/>
    <w:link w:val="51"/>
    <w:uiPriority w:val="9"/>
    <w:rsid w:val="00C8201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見出し 6 (文字)"/>
    <w:basedOn w:val="a3"/>
    <w:link w:val="6"/>
    <w:uiPriority w:val="9"/>
    <w:semiHidden/>
    <w:rsid w:val="00C8201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見出し 7 (文字)"/>
    <w:basedOn w:val="a3"/>
    <w:link w:val="7"/>
    <w:uiPriority w:val="9"/>
    <w:semiHidden/>
    <w:rsid w:val="00C8201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3"/>
    <w:link w:val="8"/>
    <w:uiPriority w:val="9"/>
    <w:semiHidden/>
    <w:rsid w:val="00C8201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3"/>
    <w:link w:val="9"/>
    <w:uiPriority w:val="9"/>
    <w:semiHidden/>
    <w:rsid w:val="00C8201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styleId="a1">
    <w:name w:val="Outline List 3"/>
    <w:basedOn w:val="a5"/>
    <w:uiPriority w:val="99"/>
    <w:semiHidden/>
    <w:unhideWhenUsed/>
    <w:rsid w:val="00185E30"/>
    <w:pPr>
      <w:numPr>
        <w:numId w:val="4"/>
      </w:numPr>
    </w:pPr>
  </w:style>
  <w:style w:type="paragraph" w:styleId="ad">
    <w:name w:val="Balloon Text"/>
    <w:basedOn w:val="a2"/>
    <w:link w:val="ae"/>
    <w:uiPriority w:val="99"/>
    <w:semiHidden/>
    <w:unhideWhenUsed/>
    <w:rsid w:val="00185E30"/>
    <w:pPr>
      <w:spacing w:after="0"/>
    </w:pPr>
    <w:rPr>
      <w:rFonts w:cs="Segoe UI"/>
      <w:sz w:val="18"/>
      <w:szCs w:val="18"/>
    </w:rPr>
  </w:style>
  <w:style w:type="character" w:customStyle="1" w:styleId="ae">
    <w:name w:val="吹き出し (文字)"/>
    <w:basedOn w:val="a3"/>
    <w:link w:val="ad"/>
    <w:uiPriority w:val="99"/>
    <w:semiHidden/>
    <w:rsid w:val="00185E30"/>
    <w:rPr>
      <w:rFonts w:ascii="Meiryo UI" w:eastAsia="Meiryo UI" w:hAnsi="Meiryo UI" w:cs="Segoe UI"/>
      <w:sz w:val="18"/>
      <w:szCs w:val="18"/>
    </w:rPr>
  </w:style>
  <w:style w:type="paragraph" w:styleId="af">
    <w:name w:val="Bibliography"/>
    <w:basedOn w:val="a2"/>
    <w:next w:val="a2"/>
    <w:uiPriority w:val="37"/>
    <w:semiHidden/>
    <w:unhideWhenUsed/>
    <w:rsid w:val="00185E30"/>
  </w:style>
  <w:style w:type="paragraph" w:styleId="af0">
    <w:name w:val="Block Text"/>
    <w:basedOn w:val="a2"/>
    <w:uiPriority w:val="99"/>
    <w:semiHidden/>
    <w:unhideWhenUsed/>
    <w:rsid w:val="00185E30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i/>
      <w:iCs/>
      <w:color w:val="4472C4" w:themeColor="accent1"/>
    </w:rPr>
  </w:style>
  <w:style w:type="paragraph" w:styleId="af1">
    <w:name w:val="Body Text"/>
    <w:basedOn w:val="a2"/>
    <w:link w:val="af2"/>
    <w:uiPriority w:val="99"/>
    <w:semiHidden/>
    <w:unhideWhenUsed/>
    <w:rsid w:val="00185E30"/>
    <w:pPr>
      <w:spacing w:after="120"/>
    </w:pPr>
  </w:style>
  <w:style w:type="character" w:customStyle="1" w:styleId="af2">
    <w:name w:val="本文 (文字)"/>
    <w:basedOn w:val="a3"/>
    <w:link w:val="af1"/>
    <w:uiPriority w:val="99"/>
    <w:semiHidden/>
    <w:rsid w:val="00185E30"/>
    <w:rPr>
      <w:rFonts w:ascii="Meiryo UI" w:eastAsia="Meiryo UI" w:hAnsi="Meiryo UI"/>
    </w:rPr>
  </w:style>
  <w:style w:type="paragraph" w:styleId="23">
    <w:name w:val="Body Text 2"/>
    <w:basedOn w:val="a2"/>
    <w:link w:val="24"/>
    <w:uiPriority w:val="99"/>
    <w:semiHidden/>
    <w:unhideWhenUsed/>
    <w:rsid w:val="00185E30"/>
    <w:pPr>
      <w:spacing w:after="120" w:line="480" w:lineRule="auto"/>
    </w:pPr>
  </w:style>
  <w:style w:type="character" w:customStyle="1" w:styleId="24">
    <w:name w:val="本文 2 (文字)"/>
    <w:basedOn w:val="a3"/>
    <w:link w:val="23"/>
    <w:uiPriority w:val="99"/>
    <w:semiHidden/>
    <w:rsid w:val="00185E30"/>
    <w:rPr>
      <w:rFonts w:ascii="Meiryo UI" w:eastAsia="Meiryo UI" w:hAnsi="Meiryo UI"/>
    </w:rPr>
  </w:style>
  <w:style w:type="paragraph" w:styleId="33">
    <w:name w:val="Body Text 3"/>
    <w:basedOn w:val="a2"/>
    <w:link w:val="34"/>
    <w:uiPriority w:val="99"/>
    <w:semiHidden/>
    <w:unhideWhenUsed/>
    <w:rsid w:val="00185E30"/>
    <w:pPr>
      <w:spacing w:after="120"/>
    </w:pPr>
    <w:rPr>
      <w:sz w:val="16"/>
      <w:szCs w:val="16"/>
    </w:rPr>
  </w:style>
  <w:style w:type="character" w:customStyle="1" w:styleId="34">
    <w:name w:val="本文 3 (文字)"/>
    <w:basedOn w:val="a3"/>
    <w:link w:val="33"/>
    <w:uiPriority w:val="99"/>
    <w:semiHidden/>
    <w:rsid w:val="00185E30"/>
    <w:rPr>
      <w:rFonts w:ascii="Meiryo UI" w:eastAsia="Meiryo UI" w:hAnsi="Meiryo UI"/>
      <w:sz w:val="16"/>
      <w:szCs w:val="16"/>
    </w:rPr>
  </w:style>
  <w:style w:type="paragraph" w:styleId="af3">
    <w:name w:val="Body Text First Indent"/>
    <w:basedOn w:val="af1"/>
    <w:link w:val="af4"/>
    <w:uiPriority w:val="99"/>
    <w:semiHidden/>
    <w:unhideWhenUsed/>
    <w:rsid w:val="00185E30"/>
    <w:pPr>
      <w:spacing w:after="160"/>
      <w:ind w:firstLine="360"/>
    </w:pPr>
  </w:style>
  <w:style w:type="character" w:customStyle="1" w:styleId="af4">
    <w:name w:val="本文字下げ (文字)"/>
    <w:basedOn w:val="af2"/>
    <w:link w:val="af3"/>
    <w:uiPriority w:val="99"/>
    <w:semiHidden/>
    <w:rsid w:val="00185E30"/>
    <w:rPr>
      <w:rFonts w:ascii="Meiryo UI" w:eastAsia="Meiryo UI" w:hAnsi="Meiryo UI"/>
    </w:rPr>
  </w:style>
  <w:style w:type="paragraph" w:styleId="af5">
    <w:name w:val="Body Text Indent"/>
    <w:basedOn w:val="a2"/>
    <w:link w:val="af6"/>
    <w:uiPriority w:val="99"/>
    <w:semiHidden/>
    <w:unhideWhenUsed/>
    <w:rsid w:val="00185E30"/>
    <w:pPr>
      <w:spacing w:after="120"/>
      <w:ind w:left="360"/>
    </w:pPr>
  </w:style>
  <w:style w:type="character" w:customStyle="1" w:styleId="af6">
    <w:name w:val="本文インデント (文字)"/>
    <w:basedOn w:val="a3"/>
    <w:link w:val="af5"/>
    <w:uiPriority w:val="99"/>
    <w:semiHidden/>
    <w:rsid w:val="00185E30"/>
    <w:rPr>
      <w:rFonts w:ascii="Meiryo UI" w:eastAsia="Meiryo UI" w:hAnsi="Meiryo UI"/>
    </w:rPr>
  </w:style>
  <w:style w:type="paragraph" w:styleId="25">
    <w:name w:val="Body Text First Indent 2"/>
    <w:basedOn w:val="af5"/>
    <w:link w:val="26"/>
    <w:uiPriority w:val="99"/>
    <w:semiHidden/>
    <w:unhideWhenUsed/>
    <w:rsid w:val="00185E30"/>
    <w:pPr>
      <w:spacing w:after="160"/>
      <w:ind w:firstLine="360"/>
    </w:pPr>
  </w:style>
  <w:style w:type="character" w:customStyle="1" w:styleId="26">
    <w:name w:val="本文字下げ 2 (文字)"/>
    <w:basedOn w:val="af6"/>
    <w:link w:val="25"/>
    <w:uiPriority w:val="99"/>
    <w:semiHidden/>
    <w:rsid w:val="00185E30"/>
    <w:rPr>
      <w:rFonts w:ascii="Meiryo UI" w:eastAsia="Meiryo UI" w:hAnsi="Meiryo UI"/>
    </w:rPr>
  </w:style>
  <w:style w:type="paragraph" w:styleId="27">
    <w:name w:val="Body Text Indent 2"/>
    <w:basedOn w:val="a2"/>
    <w:link w:val="28"/>
    <w:uiPriority w:val="99"/>
    <w:semiHidden/>
    <w:unhideWhenUsed/>
    <w:rsid w:val="00185E30"/>
    <w:pPr>
      <w:spacing w:after="120" w:line="480" w:lineRule="auto"/>
      <w:ind w:left="360"/>
    </w:pPr>
  </w:style>
  <w:style w:type="character" w:customStyle="1" w:styleId="28">
    <w:name w:val="本文インデント 2 (文字)"/>
    <w:basedOn w:val="a3"/>
    <w:link w:val="27"/>
    <w:uiPriority w:val="99"/>
    <w:semiHidden/>
    <w:rsid w:val="00185E30"/>
    <w:rPr>
      <w:rFonts w:ascii="Meiryo UI" w:eastAsia="Meiryo UI" w:hAnsi="Meiryo UI"/>
    </w:rPr>
  </w:style>
  <w:style w:type="paragraph" w:styleId="35">
    <w:name w:val="Body Text Indent 3"/>
    <w:basedOn w:val="a2"/>
    <w:link w:val="36"/>
    <w:uiPriority w:val="99"/>
    <w:semiHidden/>
    <w:unhideWhenUsed/>
    <w:rsid w:val="00185E30"/>
    <w:pPr>
      <w:spacing w:after="120"/>
      <w:ind w:left="360"/>
    </w:pPr>
    <w:rPr>
      <w:sz w:val="16"/>
      <w:szCs w:val="16"/>
    </w:rPr>
  </w:style>
  <w:style w:type="character" w:customStyle="1" w:styleId="36">
    <w:name w:val="本文インデント 3 (文字)"/>
    <w:basedOn w:val="a3"/>
    <w:link w:val="35"/>
    <w:uiPriority w:val="99"/>
    <w:semiHidden/>
    <w:rsid w:val="00185E30"/>
    <w:rPr>
      <w:rFonts w:ascii="Meiryo UI" w:eastAsia="Meiryo UI" w:hAnsi="Meiryo UI"/>
      <w:sz w:val="16"/>
      <w:szCs w:val="16"/>
    </w:rPr>
  </w:style>
  <w:style w:type="character" w:styleId="af7">
    <w:name w:val="Book Title"/>
    <w:basedOn w:val="a3"/>
    <w:uiPriority w:val="33"/>
    <w:qFormat/>
    <w:rsid w:val="00C82019"/>
    <w:rPr>
      <w:b w:val="0"/>
      <w:bCs w:val="0"/>
      <w:smallCaps/>
      <w:spacing w:val="5"/>
    </w:rPr>
  </w:style>
  <w:style w:type="paragraph" w:styleId="af8">
    <w:name w:val="caption"/>
    <w:basedOn w:val="a2"/>
    <w:next w:val="a2"/>
    <w:uiPriority w:val="35"/>
    <w:semiHidden/>
    <w:unhideWhenUsed/>
    <w:qFormat/>
    <w:rsid w:val="00C820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9">
    <w:name w:val="Closing"/>
    <w:basedOn w:val="a2"/>
    <w:link w:val="afa"/>
    <w:uiPriority w:val="99"/>
    <w:semiHidden/>
    <w:unhideWhenUsed/>
    <w:rsid w:val="00185E30"/>
    <w:pPr>
      <w:spacing w:after="0"/>
      <w:ind w:left="4320"/>
    </w:pPr>
  </w:style>
  <w:style w:type="character" w:customStyle="1" w:styleId="afa">
    <w:name w:val="結語 (文字)"/>
    <w:basedOn w:val="a3"/>
    <w:link w:val="af9"/>
    <w:uiPriority w:val="99"/>
    <w:semiHidden/>
    <w:rsid w:val="00185E30"/>
    <w:rPr>
      <w:rFonts w:ascii="Meiryo UI" w:eastAsia="Meiryo UI" w:hAnsi="Meiryo UI"/>
    </w:rPr>
  </w:style>
  <w:style w:type="table" w:styleId="14">
    <w:name w:val="Colorful Grid"/>
    <w:basedOn w:val="a4"/>
    <w:uiPriority w:val="73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0">
    <w:name w:val="Colorful Grid Accent 1"/>
    <w:basedOn w:val="a4"/>
    <w:uiPriority w:val="73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141">
    <w:name w:val="Colorful Grid Accent 2"/>
    <w:basedOn w:val="a4"/>
    <w:uiPriority w:val="73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42">
    <w:name w:val="Colorful Grid Accent 3"/>
    <w:basedOn w:val="a4"/>
    <w:uiPriority w:val="73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43">
    <w:name w:val="Colorful Grid Accent 4"/>
    <w:basedOn w:val="a4"/>
    <w:uiPriority w:val="73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44">
    <w:name w:val="Colorful Grid Accent 5"/>
    <w:basedOn w:val="a4"/>
    <w:uiPriority w:val="73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145">
    <w:name w:val="Colorful Grid Accent 6"/>
    <w:basedOn w:val="a4"/>
    <w:uiPriority w:val="73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13">
    <w:name w:val="Colorful List"/>
    <w:basedOn w:val="a4"/>
    <w:uiPriority w:val="72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0">
    <w:name w:val="Colorful List Accent 1"/>
    <w:basedOn w:val="a4"/>
    <w:uiPriority w:val="72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31">
    <w:name w:val="Colorful List Accent 2"/>
    <w:basedOn w:val="a4"/>
    <w:uiPriority w:val="72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32">
    <w:name w:val="Colorful List Accent 3"/>
    <w:basedOn w:val="a4"/>
    <w:uiPriority w:val="72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33">
    <w:name w:val="Colorful List Accent 4"/>
    <w:basedOn w:val="a4"/>
    <w:uiPriority w:val="72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34">
    <w:name w:val="Colorful List Accent 5"/>
    <w:basedOn w:val="a4"/>
    <w:uiPriority w:val="72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35">
    <w:name w:val="Colorful List Accent 6"/>
    <w:basedOn w:val="a4"/>
    <w:uiPriority w:val="72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2">
    <w:name w:val="Colorful Shading"/>
    <w:basedOn w:val="a4"/>
    <w:uiPriority w:val="71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0">
    <w:name w:val="Colorful Shading Accent 1"/>
    <w:basedOn w:val="a4"/>
    <w:uiPriority w:val="71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2"/>
    <w:basedOn w:val="a4"/>
    <w:uiPriority w:val="71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3"/>
    <w:basedOn w:val="a4"/>
    <w:uiPriority w:val="71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23">
    <w:name w:val="Colorful Shading Accent 4"/>
    <w:basedOn w:val="a4"/>
    <w:uiPriority w:val="71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4">
    <w:name w:val="Colorful Shading Accent 5"/>
    <w:basedOn w:val="a4"/>
    <w:uiPriority w:val="71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6"/>
    <w:basedOn w:val="a4"/>
    <w:uiPriority w:val="71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b">
    <w:name w:val="annotation reference"/>
    <w:basedOn w:val="a3"/>
    <w:uiPriority w:val="99"/>
    <w:semiHidden/>
    <w:unhideWhenUsed/>
    <w:rsid w:val="00185E30"/>
    <w:rPr>
      <w:rFonts w:ascii="Meiryo UI" w:hAnsi="Meiryo UI"/>
      <w:sz w:val="16"/>
      <w:szCs w:val="16"/>
    </w:rPr>
  </w:style>
  <w:style w:type="paragraph" w:styleId="afc">
    <w:name w:val="annotation text"/>
    <w:basedOn w:val="a2"/>
    <w:link w:val="afd"/>
    <w:uiPriority w:val="99"/>
    <w:unhideWhenUsed/>
    <w:rsid w:val="00185E30"/>
    <w:rPr>
      <w:sz w:val="20"/>
      <w:szCs w:val="20"/>
    </w:rPr>
  </w:style>
  <w:style w:type="character" w:customStyle="1" w:styleId="afd">
    <w:name w:val="コメント文字列 (文字)"/>
    <w:basedOn w:val="a3"/>
    <w:link w:val="afc"/>
    <w:uiPriority w:val="99"/>
    <w:rsid w:val="00185E30"/>
    <w:rPr>
      <w:rFonts w:ascii="Meiryo UI" w:eastAsia="Meiryo UI" w:hAnsi="Meiryo UI"/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185E30"/>
    <w:rPr>
      <w:b/>
      <w:bCs/>
    </w:rPr>
  </w:style>
  <w:style w:type="character" w:customStyle="1" w:styleId="aff">
    <w:name w:val="コメント内容 (文字)"/>
    <w:basedOn w:val="afd"/>
    <w:link w:val="afe"/>
    <w:uiPriority w:val="99"/>
    <w:semiHidden/>
    <w:rsid w:val="00185E30"/>
    <w:rPr>
      <w:rFonts w:ascii="Meiryo UI" w:eastAsia="Meiryo UI" w:hAnsi="Meiryo UI"/>
      <w:b/>
      <w:bCs/>
      <w:sz w:val="20"/>
      <w:szCs w:val="20"/>
    </w:rPr>
  </w:style>
  <w:style w:type="table" w:styleId="11">
    <w:name w:val="Dark List"/>
    <w:basedOn w:val="a4"/>
    <w:uiPriority w:val="70"/>
    <w:semiHidden/>
    <w:unhideWhenUsed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a4"/>
    <w:uiPriority w:val="70"/>
    <w:semiHidden/>
    <w:unhideWhenUsed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111">
    <w:name w:val="Dark List Accent 2"/>
    <w:basedOn w:val="a4"/>
    <w:uiPriority w:val="70"/>
    <w:semiHidden/>
    <w:unhideWhenUsed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112">
    <w:name w:val="Dark List Accent 3"/>
    <w:basedOn w:val="a4"/>
    <w:uiPriority w:val="70"/>
    <w:semiHidden/>
    <w:unhideWhenUsed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113">
    <w:name w:val="Dark List Accent 4"/>
    <w:basedOn w:val="a4"/>
    <w:uiPriority w:val="70"/>
    <w:semiHidden/>
    <w:unhideWhenUsed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114">
    <w:name w:val="Dark List Accent 5"/>
    <w:basedOn w:val="a4"/>
    <w:uiPriority w:val="70"/>
    <w:semiHidden/>
    <w:unhideWhenUsed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115">
    <w:name w:val="Dark List Accent 6"/>
    <w:basedOn w:val="a4"/>
    <w:uiPriority w:val="70"/>
    <w:semiHidden/>
    <w:unhideWhenUsed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0">
    <w:name w:val="Date"/>
    <w:basedOn w:val="a2"/>
    <w:next w:val="a2"/>
    <w:link w:val="aff1"/>
    <w:uiPriority w:val="99"/>
    <w:semiHidden/>
    <w:unhideWhenUsed/>
    <w:rsid w:val="00185E30"/>
  </w:style>
  <w:style w:type="character" w:customStyle="1" w:styleId="aff1">
    <w:name w:val="日付 (文字)"/>
    <w:basedOn w:val="a3"/>
    <w:link w:val="aff0"/>
    <w:uiPriority w:val="99"/>
    <w:semiHidden/>
    <w:rsid w:val="00185E30"/>
    <w:rPr>
      <w:rFonts w:ascii="Meiryo UI" w:eastAsia="Meiryo UI" w:hAnsi="Meiryo UI"/>
    </w:rPr>
  </w:style>
  <w:style w:type="paragraph" w:styleId="aff2">
    <w:name w:val="Document Map"/>
    <w:basedOn w:val="a2"/>
    <w:link w:val="aff3"/>
    <w:uiPriority w:val="99"/>
    <w:semiHidden/>
    <w:unhideWhenUsed/>
    <w:rsid w:val="00185E30"/>
    <w:pPr>
      <w:spacing w:after="0"/>
    </w:pPr>
    <w:rPr>
      <w:rFonts w:cs="Segoe UI"/>
      <w:sz w:val="16"/>
      <w:szCs w:val="16"/>
    </w:rPr>
  </w:style>
  <w:style w:type="character" w:customStyle="1" w:styleId="aff3">
    <w:name w:val="見出しマップ (文字)"/>
    <w:basedOn w:val="a3"/>
    <w:link w:val="aff2"/>
    <w:uiPriority w:val="99"/>
    <w:semiHidden/>
    <w:rsid w:val="00185E30"/>
    <w:rPr>
      <w:rFonts w:ascii="Meiryo UI" w:eastAsia="Meiryo UI" w:hAnsi="Meiryo UI" w:cs="Segoe UI"/>
      <w:sz w:val="16"/>
      <w:szCs w:val="16"/>
    </w:rPr>
  </w:style>
  <w:style w:type="paragraph" w:styleId="aff4">
    <w:name w:val="E-mail Signature"/>
    <w:basedOn w:val="a2"/>
    <w:link w:val="aff5"/>
    <w:uiPriority w:val="99"/>
    <w:semiHidden/>
    <w:unhideWhenUsed/>
    <w:rsid w:val="00185E30"/>
    <w:pPr>
      <w:spacing w:after="0"/>
    </w:pPr>
  </w:style>
  <w:style w:type="character" w:customStyle="1" w:styleId="aff5">
    <w:name w:val="電子メール署名 (文字)"/>
    <w:basedOn w:val="a3"/>
    <w:link w:val="aff4"/>
    <w:uiPriority w:val="99"/>
    <w:semiHidden/>
    <w:rsid w:val="00185E30"/>
    <w:rPr>
      <w:rFonts w:ascii="Meiryo UI" w:eastAsia="Meiryo UI" w:hAnsi="Meiryo UI"/>
    </w:rPr>
  </w:style>
  <w:style w:type="character" w:styleId="aff6">
    <w:name w:val="Emphasis"/>
    <w:basedOn w:val="a3"/>
    <w:uiPriority w:val="20"/>
    <w:qFormat/>
    <w:rsid w:val="00C82019"/>
    <w:rPr>
      <w:i/>
      <w:iCs/>
      <w:color w:val="auto"/>
    </w:rPr>
  </w:style>
  <w:style w:type="character" w:styleId="aff7">
    <w:name w:val="endnote reference"/>
    <w:basedOn w:val="a3"/>
    <w:uiPriority w:val="99"/>
    <w:semiHidden/>
    <w:unhideWhenUsed/>
    <w:rsid w:val="00185E30"/>
    <w:rPr>
      <w:rFonts w:ascii="Meiryo UI" w:hAnsi="Meiryo UI"/>
      <w:vertAlign w:val="superscript"/>
    </w:rPr>
  </w:style>
  <w:style w:type="paragraph" w:styleId="aff8">
    <w:name w:val="endnote text"/>
    <w:basedOn w:val="a2"/>
    <w:link w:val="aff9"/>
    <w:uiPriority w:val="99"/>
    <w:semiHidden/>
    <w:unhideWhenUsed/>
    <w:rsid w:val="00185E30"/>
    <w:pPr>
      <w:spacing w:after="0"/>
    </w:pPr>
    <w:rPr>
      <w:sz w:val="20"/>
      <w:szCs w:val="20"/>
    </w:rPr>
  </w:style>
  <w:style w:type="character" w:customStyle="1" w:styleId="aff9">
    <w:name w:val="文末脚注文字列 (文字)"/>
    <w:basedOn w:val="a3"/>
    <w:link w:val="aff8"/>
    <w:uiPriority w:val="99"/>
    <w:semiHidden/>
    <w:rsid w:val="00185E30"/>
    <w:rPr>
      <w:rFonts w:ascii="Meiryo UI" w:eastAsia="Meiryo UI" w:hAnsi="Meiryo UI"/>
      <w:sz w:val="20"/>
      <w:szCs w:val="20"/>
    </w:rPr>
  </w:style>
  <w:style w:type="paragraph" w:styleId="affa">
    <w:name w:val="envelope address"/>
    <w:basedOn w:val="a2"/>
    <w:uiPriority w:val="99"/>
    <w:semiHidden/>
    <w:unhideWhenUsed/>
    <w:rsid w:val="00185E30"/>
    <w:pPr>
      <w:framePr w:w="7920" w:h="1980" w:hRule="exact" w:hSpace="180" w:wrap="auto" w:hAnchor="page" w:xAlign="center" w:yAlign="bottom"/>
      <w:spacing w:after="0"/>
      <w:ind w:left="2880"/>
    </w:pPr>
    <w:rPr>
      <w:rFonts w:eastAsiaTheme="majorEastAsia" w:cstheme="majorBidi"/>
    </w:rPr>
  </w:style>
  <w:style w:type="paragraph" w:styleId="affb">
    <w:name w:val="envelope return"/>
    <w:basedOn w:val="a2"/>
    <w:uiPriority w:val="99"/>
    <w:semiHidden/>
    <w:unhideWhenUsed/>
    <w:rsid w:val="00185E30"/>
    <w:pPr>
      <w:spacing w:after="0"/>
    </w:pPr>
    <w:rPr>
      <w:rFonts w:eastAsiaTheme="majorEastAsia" w:cstheme="majorBidi"/>
      <w:sz w:val="20"/>
      <w:szCs w:val="20"/>
    </w:rPr>
  </w:style>
  <w:style w:type="character" w:styleId="affc">
    <w:name w:val="FollowedHyperlink"/>
    <w:basedOn w:val="a3"/>
    <w:uiPriority w:val="99"/>
    <w:semiHidden/>
    <w:unhideWhenUsed/>
    <w:rsid w:val="00185E30"/>
    <w:rPr>
      <w:rFonts w:ascii="Meiryo UI" w:hAnsi="Meiryo UI"/>
      <w:color w:val="954F72" w:themeColor="followedHyperlink"/>
      <w:u w:val="single"/>
    </w:rPr>
  </w:style>
  <w:style w:type="character" w:styleId="affd">
    <w:name w:val="footnote reference"/>
    <w:basedOn w:val="a3"/>
    <w:uiPriority w:val="99"/>
    <w:semiHidden/>
    <w:unhideWhenUsed/>
    <w:rsid w:val="00185E30"/>
    <w:rPr>
      <w:rFonts w:ascii="Meiryo UI" w:hAnsi="Meiryo UI"/>
      <w:vertAlign w:val="superscript"/>
    </w:rPr>
  </w:style>
  <w:style w:type="paragraph" w:styleId="affe">
    <w:name w:val="footnote text"/>
    <w:basedOn w:val="a2"/>
    <w:link w:val="afff"/>
    <w:uiPriority w:val="99"/>
    <w:semiHidden/>
    <w:unhideWhenUsed/>
    <w:rsid w:val="00185E30"/>
    <w:pPr>
      <w:spacing w:after="0"/>
    </w:pPr>
    <w:rPr>
      <w:sz w:val="20"/>
      <w:szCs w:val="20"/>
    </w:rPr>
  </w:style>
  <w:style w:type="character" w:customStyle="1" w:styleId="afff">
    <w:name w:val="脚注文字列 (文字)"/>
    <w:basedOn w:val="a3"/>
    <w:link w:val="affe"/>
    <w:uiPriority w:val="99"/>
    <w:semiHidden/>
    <w:rsid w:val="00185E30"/>
    <w:rPr>
      <w:rFonts w:ascii="Meiryo UI" w:eastAsia="Meiryo UI" w:hAnsi="Meiryo UI"/>
      <w:sz w:val="20"/>
      <w:szCs w:val="20"/>
    </w:rPr>
  </w:style>
  <w:style w:type="table" w:styleId="15">
    <w:name w:val="Grid Table 1 Light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7">
    <w:name w:val="Grid Table 3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3">
    <w:name w:val="Grid Table 4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3">
    <w:name w:val="Grid Table 5 Dark"/>
    <w:basedOn w:val="a4"/>
    <w:uiPriority w:val="50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4"/>
    <w:uiPriority w:val="50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4"/>
    <w:uiPriority w:val="50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4"/>
    <w:uiPriority w:val="50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4"/>
    <w:uiPriority w:val="50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4"/>
    <w:uiPriority w:val="50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1">
    <w:name w:val="Grid Table 6 Colorful"/>
    <w:basedOn w:val="a4"/>
    <w:uiPriority w:val="51"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185E3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4"/>
    <w:uiPriority w:val="51"/>
    <w:rsid w:val="00185E3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4"/>
    <w:uiPriority w:val="51"/>
    <w:rsid w:val="00185E3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4"/>
    <w:uiPriority w:val="51"/>
    <w:rsid w:val="00185E3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4"/>
    <w:uiPriority w:val="51"/>
    <w:rsid w:val="00185E3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4"/>
    <w:uiPriority w:val="51"/>
    <w:rsid w:val="00185E3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1">
    <w:name w:val="Grid Table 7 Colorful"/>
    <w:basedOn w:val="a4"/>
    <w:uiPriority w:val="52"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185E3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185E3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185E3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185E3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185E3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185E3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afff0">
    <w:name w:val="Hashtag"/>
    <w:basedOn w:val="a3"/>
    <w:uiPriority w:val="99"/>
    <w:semiHidden/>
    <w:unhideWhenUsed/>
    <w:rsid w:val="00185E30"/>
    <w:rPr>
      <w:rFonts w:ascii="Meiryo UI" w:hAnsi="Meiryo UI"/>
      <w:color w:val="2B579A"/>
      <w:shd w:val="clear" w:color="auto" w:fill="E6E6E6"/>
    </w:rPr>
  </w:style>
  <w:style w:type="character" w:styleId="HTML">
    <w:name w:val="HTML Acronym"/>
    <w:basedOn w:val="a3"/>
    <w:uiPriority w:val="99"/>
    <w:semiHidden/>
    <w:unhideWhenUsed/>
    <w:rsid w:val="00185E30"/>
    <w:rPr>
      <w:rFonts w:ascii="Meiryo UI" w:hAnsi="Meiryo UI"/>
    </w:rPr>
  </w:style>
  <w:style w:type="paragraph" w:styleId="HTML0">
    <w:name w:val="HTML Address"/>
    <w:basedOn w:val="a2"/>
    <w:link w:val="HTML1"/>
    <w:uiPriority w:val="99"/>
    <w:semiHidden/>
    <w:unhideWhenUsed/>
    <w:rsid w:val="00185E30"/>
    <w:pPr>
      <w:spacing w:after="0"/>
    </w:pPr>
    <w:rPr>
      <w:i/>
      <w:iCs/>
    </w:rPr>
  </w:style>
  <w:style w:type="character" w:customStyle="1" w:styleId="HTML1">
    <w:name w:val="HTML アドレス (文字)"/>
    <w:basedOn w:val="a3"/>
    <w:link w:val="HTML0"/>
    <w:uiPriority w:val="99"/>
    <w:semiHidden/>
    <w:rsid w:val="00185E30"/>
    <w:rPr>
      <w:rFonts w:ascii="Meiryo UI" w:eastAsia="Meiryo UI" w:hAnsi="Meiryo UI"/>
      <w:i/>
      <w:iCs/>
    </w:rPr>
  </w:style>
  <w:style w:type="character" w:styleId="HTML2">
    <w:name w:val="HTML Cite"/>
    <w:basedOn w:val="a3"/>
    <w:uiPriority w:val="99"/>
    <w:semiHidden/>
    <w:unhideWhenUsed/>
    <w:rsid w:val="00185E30"/>
    <w:rPr>
      <w:rFonts w:ascii="Meiryo UI" w:hAnsi="Meiryo UI"/>
      <w:i/>
      <w:iCs/>
    </w:rPr>
  </w:style>
  <w:style w:type="character" w:styleId="HTML3">
    <w:name w:val="HTML Code"/>
    <w:basedOn w:val="a3"/>
    <w:uiPriority w:val="99"/>
    <w:semiHidden/>
    <w:unhideWhenUsed/>
    <w:rsid w:val="00185E30"/>
    <w:rPr>
      <w:rFonts w:ascii="Meiryo UI" w:hAnsi="Meiryo UI"/>
      <w:sz w:val="20"/>
      <w:szCs w:val="20"/>
    </w:rPr>
  </w:style>
  <w:style w:type="character" w:styleId="HTML4">
    <w:name w:val="HTML Definition"/>
    <w:basedOn w:val="a3"/>
    <w:uiPriority w:val="99"/>
    <w:semiHidden/>
    <w:unhideWhenUsed/>
    <w:rsid w:val="00185E30"/>
    <w:rPr>
      <w:rFonts w:ascii="Meiryo UI" w:hAnsi="Meiryo UI"/>
      <w:i/>
      <w:iCs/>
    </w:rPr>
  </w:style>
  <w:style w:type="character" w:styleId="HTML5">
    <w:name w:val="HTML Keyboard"/>
    <w:basedOn w:val="a3"/>
    <w:uiPriority w:val="99"/>
    <w:semiHidden/>
    <w:unhideWhenUsed/>
    <w:rsid w:val="00185E30"/>
    <w:rPr>
      <w:rFonts w:ascii="Meiryo UI" w:hAnsi="Meiryo UI"/>
      <w:sz w:val="20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185E30"/>
    <w:pPr>
      <w:spacing w:after="0"/>
    </w:pPr>
    <w:rPr>
      <w:sz w:val="20"/>
      <w:szCs w:val="20"/>
    </w:rPr>
  </w:style>
  <w:style w:type="character" w:customStyle="1" w:styleId="HTML7">
    <w:name w:val="HTML 書式付き (文字)"/>
    <w:basedOn w:val="a3"/>
    <w:link w:val="HTML6"/>
    <w:uiPriority w:val="99"/>
    <w:semiHidden/>
    <w:rsid w:val="00185E30"/>
    <w:rPr>
      <w:rFonts w:ascii="Meiryo UI" w:eastAsia="Meiryo UI" w:hAnsi="Meiryo UI"/>
      <w:sz w:val="20"/>
      <w:szCs w:val="20"/>
    </w:rPr>
  </w:style>
  <w:style w:type="character" w:styleId="HTML8">
    <w:name w:val="HTML Sample"/>
    <w:basedOn w:val="a3"/>
    <w:uiPriority w:val="99"/>
    <w:semiHidden/>
    <w:unhideWhenUsed/>
    <w:rsid w:val="00185E30"/>
    <w:rPr>
      <w:rFonts w:ascii="Meiryo UI" w:hAnsi="Meiryo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185E30"/>
    <w:rPr>
      <w:rFonts w:ascii="Meiryo UI" w:hAnsi="Meiryo UI"/>
      <w:sz w:val="20"/>
      <w:szCs w:val="20"/>
    </w:rPr>
  </w:style>
  <w:style w:type="character" w:styleId="HTMLa">
    <w:name w:val="HTML Variable"/>
    <w:basedOn w:val="a3"/>
    <w:uiPriority w:val="99"/>
    <w:semiHidden/>
    <w:unhideWhenUsed/>
    <w:rsid w:val="00185E30"/>
    <w:rPr>
      <w:rFonts w:ascii="Meiryo UI" w:hAnsi="Meiryo UI"/>
      <w:i/>
      <w:iCs/>
    </w:rPr>
  </w:style>
  <w:style w:type="character" w:styleId="afff1">
    <w:name w:val="Hyperlink"/>
    <w:basedOn w:val="a3"/>
    <w:uiPriority w:val="99"/>
    <w:unhideWhenUsed/>
    <w:rsid w:val="00185E30"/>
    <w:rPr>
      <w:rFonts w:ascii="Meiryo UI" w:hAnsi="Meiryo UI"/>
      <w:color w:val="0563C1" w:themeColor="hyperlink"/>
      <w:u w:val="single"/>
    </w:rPr>
  </w:style>
  <w:style w:type="paragraph" w:styleId="16">
    <w:name w:val="index 1"/>
    <w:basedOn w:val="a2"/>
    <w:next w:val="a2"/>
    <w:autoRedefine/>
    <w:uiPriority w:val="99"/>
    <w:semiHidden/>
    <w:unhideWhenUsed/>
    <w:rsid w:val="00185E30"/>
    <w:pPr>
      <w:spacing w:after="0"/>
      <w:ind w:left="240" w:hanging="240"/>
    </w:pPr>
  </w:style>
  <w:style w:type="paragraph" w:styleId="2a">
    <w:name w:val="index 2"/>
    <w:basedOn w:val="a2"/>
    <w:next w:val="a2"/>
    <w:autoRedefine/>
    <w:uiPriority w:val="99"/>
    <w:semiHidden/>
    <w:unhideWhenUsed/>
    <w:rsid w:val="00185E30"/>
    <w:pPr>
      <w:spacing w:after="0"/>
      <w:ind w:left="480" w:hanging="240"/>
    </w:pPr>
  </w:style>
  <w:style w:type="paragraph" w:styleId="38">
    <w:name w:val="index 3"/>
    <w:basedOn w:val="a2"/>
    <w:next w:val="a2"/>
    <w:autoRedefine/>
    <w:uiPriority w:val="99"/>
    <w:semiHidden/>
    <w:unhideWhenUsed/>
    <w:rsid w:val="00185E30"/>
    <w:pPr>
      <w:spacing w:after="0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185E30"/>
    <w:pPr>
      <w:spacing w:after="0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185E30"/>
    <w:pPr>
      <w:spacing w:after="0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185E30"/>
    <w:pPr>
      <w:spacing w:after="0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185E30"/>
    <w:pPr>
      <w:spacing w:after="0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185E30"/>
    <w:pPr>
      <w:spacing w:after="0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185E30"/>
    <w:pPr>
      <w:spacing w:after="0"/>
      <w:ind w:left="2160" w:hanging="240"/>
    </w:pPr>
  </w:style>
  <w:style w:type="paragraph" w:styleId="afff2">
    <w:name w:val="index heading"/>
    <w:basedOn w:val="a2"/>
    <w:next w:val="16"/>
    <w:uiPriority w:val="99"/>
    <w:semiHidden/>
    <w:unhideWhenUsed/>
    <w:rsid w:val="00185E30"/>
    <w:rPr>
      <w:rFonts w:eastAsiaTheme="majorEastAsia" w:cstheme="majorBidi"/>
      <w:b/>
      <w:bCs/>
    </w:rPr>
  </w:style>
  <w:style w:type="character" w:styleId="2b">
    <w:name w:val="Intense Emphasis"/>
    <w:basedOn w:val="a3"/>
    <w:uiPriority w:val="21"/>
    <w:qFormat/>
    <w:rsid w:val="00C82019"/>
    <w:rPr>
      <w:b/>
      <w:bCs/>
      <w:i/>
      <w:iCs/>
      <w:caps/>
    </w:rPr>
  </w:style>
  <w:style w:type="paragraph" w:styleId="2c">
    <w:name w:val="Intense Quote"/>
    <w:basedOn w:val="a2"/>
    <w:next w:val="a2"/>
    <w:link w:val="2d"/>
    <w:uiPriority w:val="30"/>
    <w:qFormat/>
    <w:rsid w:val="00C8201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d">
    <w:name w:val="引用文 2 (文字)"/>
    <w:basedOn w:val="a3"/>
    <w:link w:val="2c"/>
    <w:uiPriority w:val="30"/>
    <w:rsid w:val="00C82019"/>
    <w:rPr>
      <w:color w:val="000000" w:themeColor="text1"/>
      <w:shd w:val="clear" w:color="auto" w:fill="F2F2F2" w:themeFill="background1" w:themeFillShade="F2"/>
    </w:rPr>
  </w:style>
  <w:style w:type="character" w:styleId="2e">
    <w:name w:val="Intense Reference"/>
    <w:basedOn w:val="a3"/>
    <w:uiPriority w:val="32"/>
    <w:qFormat/>
    <w:rsid w:val="00C82019"/>
    <w:rPr>
      <w:b/>
      <w:bCs/>
      <w:smallCaps/>
      <w:u w:val="single"/>
    </w:rPr>
  </w:style>
  <w:style w:type="table" w:styleId="39">
    <w:name w:val="Light Grid"/>
    <w:basedOn w:val="a4"/>
    <w:uiPriority w:val="62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a">
    <w:name w:val="Light Grid Accent 1"/>
    <w:basedOn w:val="a4"/>
    <w:uiPriority w:val="62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3b">
    <w:name w:val="Light Grid Accent 2"/>
    <w:basedOn w:val="a4"/>
    <w:uiPriority w:val="62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3c">
    <w:name w:val="Light Grid Accent 3"/>
    <w:basedOn w:val="a4"/>
    <w:uiPriority w:val="62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3d">
    <w:name w:val="Light Grid Accent 4"/>
    <w:basedOn w:val="a4"/>
    <w:uiPriority w:val="62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3e">
    <w:name w:val="Light Grid Accent 5"/>
    <w:basedOn w:val="a4"/>
    <w:uiPriority w:val="62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3f">
    <w:name w:val="Light Grid Accent 6"/>
    <w:basedOn w:val="a4"/>
    <w:uiPriority w:val="62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2f">
    <w:name w:val="Light List"/>
    <w:basedOn w:val="a4"/>
    <w:uiPriority w:val="61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0">
    <w:name w:val="Light List Accent 1"/>
    <w:basedOn w:val="a4"/>
    <w:uiPriority w:val="61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2f1">
    <w:name w:val="Light List Accent 2"/>
    <w:basedOn w:val="a4"/>
    <w:uiPriority w:val="61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2f2">
    <w:name w:val="Light List Accent 3"/>
    <w:basedOn w:val="a4"/>
    <w:uiPriority w:val="61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2f3">
    <w:name w:val="Light List Accent 4"/>
    <w:basedOn w:val="a4"/>
    <w:uiPriority w:val="61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2f4">
    <w:name w:val="Light List Accent 5"/>
    <w:basedOn w:val="a4"/>
    <w:uiPriority w:val="61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2f5">
    <w:name w:val="Light List Accent 6"/>
    <w:basedOn w:val="a4"/>
    <w:uiPriority w:val="61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17">
    <w:name w:val="Light Shading"/>
    <w:basedOn w:val="a4"/>
    <w:uiPriority w:val="60"/>
    <w:semiHidden/>
    <w:unhideWhenUsed/>
    <w:rsid w:val="00185E3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8">
    <w:name w:val="Light Shading Accent 1"/>
    <w:basedOn w:val="a4"/>
    <w:uiPriority w:val="60"/>
    <w:semiHidden/>
    <w:unhideWhenUsed/>
    <w:rsid w:val="00185E3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19">
    <w:name w:val="Light Shading Accent 2"/>
    <w:basedOn w:val="a4"/>
    <w:uiPriority w:val="60"/>
    <w:semiHidden/>
    <w:unhideWhenUsed/>
    <w:rsid w:val="00185E3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1a">
    <w:name w:val="Light Shading Accent 3"/>
    <w:basedOn w:val="a4"/>
    <w:uiPriority w:val="60"/>
    <w:semiHidden/>
    <w:unhideWhenUsed/>
    <w:rsid w:val="00185E3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1b">
    <w:name w:val="Light Shading Accent 4"/>
    <w:basedOn w:val="a4"/>
    <w:uiPriority w:val="60"/>
    <w:semiHidden/>
    <w:unhideWhenUsed/>
    <w:rsid w:val="00185E3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1c">
    <w:name w:val="Light Shading Accent 5"/>
    <w:basedOn w:val="a4"/>
    <w:uiPriority w:val="60"/>
    <w:semiHidden/>
    <w:unhideWhenUsed/>
    <w:rsid w:val="00185E3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1d">
    <w:name w:val="Light Shading Accent 6"/>
    <w:basedOn w:val="a4"/>
    <w:uiPriority w:val="60"/>
    <w:semiHidden/>
    <w:unhideWhenUsed/>
    <w:rsid w:val="00185E3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3">
    <w:name w:val="line number"/>
    <w:basedOn w:val="a3"/>
    <w:uiPriority w:val="99"/>
    <w:semiHidden/>
    <w:unhideWhenUsed/>
    <w:rsid w:val="00185E30"/>
    <w:rPr>
      <w:rFonts w:ascii="Meiryo UI" w:hAnsi="Meiryo UI"/>
    </w:rPr>
  </w:style>
  <w:style w:type="paragraph" w:styleId="afff4">
    <w:name w:val="List"/>
    <w:basedOn w:val="a2"/>
    <w:uiPriority w:val="99"/>
    <w:semiHidden/>
    <w:unhideWhenUsed/>
    <w:rsid w:val="00185E30"/>
    <w:pPr>
      <w:ind w:left="360" w:hanging="360"/>
      <w:contextualSpacing/>
    </w:pPr>
  </w:style>
  <w:style w:type="paragraph" w:styleId="2f6">
    <w:name w:val="List 2"/>
    <w:basedOn w:val="a2"/>
    <w:uiPriority w:val="99"/>
    <w:semiHidden/>
    <w:unhideWhenUsed/>
    <w:rsid w:val="00185E30"/>
    <w:pPr>
      <w:ind w:left="720" w:hanging="360"/>
      <w:contextualSpacing/>
    </w:pPr>
  </w:style>
  <w:style w:type="paragraph" w:styleId="3f0">
    <w:name w:val="List 3"/>
    <w:basedOn w:val="a2"/>
    <w:uiPriority w:val="99"/>
    <w:semiHidden/>
    <w:unhideWhenUsed/>
    <w:rsid w:val="00185E30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185E30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185E30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185E30"/>
    <w:pPr>
      <w:numPr>
        <w:numId w:val="5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185E30"/>
    <w:pPr>
      <w:numPr>
        <w:numId w:val="6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185E30"/>
    <w:pPr>
      <w:numPr>
        <w:numId w:val="7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185E30"/>
    <w:pPr>
      <w:numPr>
        <w:numId w:val="8"/>
      </w:numPr>
      <w:contextualSpacing/>
    </w:pPr>
  </w:style>
  <w:style w:type="paragraph" w:styleId="afff5">
    <w:name w:val="List Continue"/>
    <w:basedOn w:val="a2"/>
    <w:uiPriority w:val="99"/>
    <w:semiHidden/>
    <w:unhideWhenUsed/>
    <w:rsid w:val="00185E30"/>
    <w:pPr>
      <w:spacing w:after="120"/>
      <w:ind w:left="360"/>
      <w:contextualSpacing/>
    </w:pPr>
  </w:style>
  <w:style w:type="paragraph" w:styleId="2f7">
    <w:name w:val="List Continue 2"/>
    <w:basedOn w:val="a2"/>
    <w:uiPriority w:val="99"/>
    <w:semiHidden/>
    <w:unhideWhenUsed/>
    <w:rsid w:val="00185E30"/>
    <w:pPr>
      <w:spacing w:after="120"/>
      <w:ind w:left="720"/>
      <w:contextualSpacing/>
    </w:pPr>
  </w:style>
  <w:style w:type="paragraph" w:styleId="3f1">
    <w:name w:val="List Continue 3"/>
    <w:basedOn w:val="a2"/>
    <w:uiPriority w:val="99"/>
    <w:semiHidden/>
    <w:unhideWhenUsed/>
    <w:rsid w:val="00185E30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185E30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185E30"/>
    <w:pPr>
      <w:spacing w:after="120"/>
      <w:ind w:left="1800"/>
      <w:contextualSpacing/>
    </w:pPr>
  </w:style>
  <w:style w:type="paragraph" w:styleId="a">
    <w:name w:val="List Number"/>
    <w:basedOn w:val="a2"/>
    <w:uiPriority w:val="99"/>
    <w:semiHidden/>
    <w:unhideWhenUsed/>
    <w:rsid w:val="00185E30"/>
    <w:pPr>
      <w:numPr>
        <w:numId w:val="9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185E30"/>
    <w:pPr>
      <w:numPr>
        <w:numId w:val="10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185E30"/>
    <w:pPr>
      <w:numPr>
        <w:numId w:val="11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185E30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185E30"/>
    <w:pPr>
      <w:numPr>
        <w:numId w:val="13"/>
      </w:numPr>
      <w:contextualSpacing/>
    </w:pPr>
  </w:style>
  <w:style w:type="paragraph" w:styleId="afff6">
    <w:name w:val="List Paragraph"/>
    <w:basedOn w:val="a2"/>
    <w:uiPriority w:val="34"/>
    <w:qFormat/>
    <w:rsid w:val="00185E30"/>
    <w:pPr>
      <w:ind w:leftChars="400" w:left="840"/>
    </w:pPr>
  </w:style>
  <w:style w:type="table" w:styleId="1e">
    <w:name w:val="List Table 1 Light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8">
    <w:name w:val="List Table 2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2">
    <w:name w:val="List Table 3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185E3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4"/>
    <w:uiPriority w:val="51"/>
    <w:rsid w:val="00185E3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4"/>
    <w:uiPriority w:val="51"/>
    <w:rsid w:val="00185E3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4"/>
    <w:uiPriority w:val="51"/>
    <w:rsid w:val="00185E3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4"/>
    <w:uiPriority w:val="51"/>
    <w:rsid w:val="00185E3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4"/>
    <w:uiPriority w:val="51"/>
    <w:rsid w:val="00185E3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3">
    <w:name w:val="List Table 7 Colorful"/>
    <w:basedOn w:val="a4"/>
    <w:uiPriority w:val="52"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185E3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185E3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185E3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185E3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185E3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185E3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7">
    <w:name w:val="macro"/>
    <w:link w:val="afff8"/>
    <w:uiPriority w:val="99"/>
    <w:semiHidden/>
    <w:unhideWhenUsed/>
    <w:rsid w:val="00185E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eiryo UI" w:eastAsia="Meiryo UI" w:hAnsi="Meiryo UI"/>
      <w:sz w:val="20"/>
      <w:szCs w:val="20"/>
    </w:rPr>
  </w:style>
  <w:style w:type="character" w:customStyle="1" w:styleId="afff8">
    <w:name w:val="マクロ文字列 (文字)"/>
    <w:basedOn w:val="a3"/>
    <w:link w:val="afff7"/>
    <w:uiPriority w:val="99"/>
    <w:semiHidden/>
    <w:rsid w:val="00185E30"/>
    <w:rPr>
      <w:rFonts w:ascii="Meiryo UI" w:eastAsia="Meiryo UI" w:hAnsi="Meiryo UI"/>
      <w:sz w:val="20"/>
      <w:szCs w:val="20"/>
    </w:rPr>
  </w:style>
  <w:style w:type="table" w:styleId="82">
    <w:name w:val="Medium Grid 1"/>
    <w:basedOn w:val="a4"/>
    <w:uiPriority w:val="67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64">
    <w:name w:val="Medium List 1"/>
    <w:basedOn w:val="a4"/>
    <w:uiPriority w:val="65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5">
    <w:name w:val="Medium List 1 Accent 1"/>
    <w:basedOn w:val="a4"/>
    <w:uiPriority w:val="65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66">
    <w:name w:val="Medium List 1 Accent 2"/>
    <w:basedOn w:val="a4"/>
    <w:uiPriority w:val="65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67">
    <w:name w:val="Medium List 1 Accent 3"/>
    <w:basedOn w:val="a4"/>
    <w:uiPriority w:val="65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68">
    <w:name w:val="Medium List 1 Accent 4"/>
    <w:basedOn w:val="a4"/>
    <w:uiPriority w:val="65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69">
    <w:name w:val="Medium List 1 Accent 5"/>
    <w:basedOn w:val="a4"/>
    <w:uiPriority w:val="65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6a">
    <w:name w:val="Medium List 1 Accent 6"/>
    <w:basedOn w:val="a4"/>
    <w:uiPriority w:val="65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74">
    <w:name w:val="Medium List 2"/>
    <w:basedOn w:val="a4"/>
    <w:uiPriority w:val="66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1"/>
    <w:basedOn w:val="a4"/>
    <w:uiPriority w:val="66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2"/>
    <w:basedOn w:val="a4"/>
    <w:uiPriority w:val="66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3"/>
    <w:basedOn w:val="a4"/>
    <w:uiPriority w:val="66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4"/>
    <w:basedOn w:val="a4"/>
    <w:uiPriority w:val="66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5"/>
    <w:basedOn w:val="a4"/>
    <w:uiPriority w:val="66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a">
    <w:name w:val="Medium List 2 Accent 6"/>
    <w:basedOn w:val="a4"/>
    <w:uiPriority w:val="66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8">
    <w:name w:val="Medium Shading 1"/>
    <w:basedOn w:val="a4"/>
    <w:uiPriority w:val="63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1"/>
    <w:basedOn w:val="a4"/>
    <w:uiPriority w:val="63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2"/>
    <w:basedOn w:val="a4"/>
    <w:uiPriority w:val="63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b">
    <w:name w:val="Medium Shading 1 Accent 3"/>
    <w:basedOn w:val="a4"/>
    <w:uiPriority w:val="63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c">
    <w:name w:val="Medium Shading 1 Accent 4"/>
    <w:basedOn w:val="a4"/>
    <w:uiPriority w:val="63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d">
    <w:name w:val="Medium Shading 1 Accent 5"/>
    <w:basedOn w:val="a4"/>
    <w:uiPriority w:val="63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e">
    <w:name w:val="Medium Shading 1 Accent 6"/>
    <w:basedOn w:val="a4"/>
    <w:uiPriority w:val="63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2"/>
    <w:basedOn w:val="a4"/>
    <w:uiPriority w:val="64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9">
    <w:name w:val="Medium Shading 2 Accent 1"/>
    <w:basedOn w:val="a4"/>
    <w:uiPriority w:val="64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a">
    <w:name w:val="Medium Shading 2 Accent 2"/>
    <w:basedOn w:val="a4"/>
    <w:uiPriority w:val="64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b">
    <w:name w:val="Medium Shading 2 Accent 3"/>
    <w:basedOn w:val="a4"/>
    <w:uiPriority w:val="64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c">
    <w:name w:val="Medium Shading 2 Accent 4"/>
    <w:basedOn w:val="a4"/>
    <w:uiPriority w:val="64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d">
    <w:name w:val="Medium Shading 2 Accent 5"/>
    <w:basedOn w:val="a4"/>
    <w:uiPriority w:val="64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e">
    <w:name w:val="Medium Shading 2 Accent 6"/>
    <w:basedOn w:val="a4"/>
    <w:uiPriority w:val="64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9">
    <w:name w:val="Mention"/>
    <w:basedOn w:val="a3"/>
    <w:uiPriority w:val="99"/>
    <w:semiHidden/>
    <w:unhideWhenUsed/>
    <w:rsid w:val="00185E30"/>
    <w:rPr>
      <w:rFonts w:ascii="Meiryo UI" w:eastAsia="Meiryo UI" w:hAnsi="Meiryo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185E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cstheme="majorBidi"/>
    </w:rPr>
  </w:style>
  <w:style w:type="character" w:customStyle="1" w:styleId="afffb">
    <w:name w:val="メッセージ見出し (文字)"/>
    <w:basedOn w:val="a3"/>
    <w:link w:val="afffa"/>
    <w:uiPriority w:val="99"/>
    <w:semiHidden/>
    <w:rsid w:val="00185E30"/>
    <w:rPr>
      <w:rFonts w:ascii="Meiryo UI" w:eastAsia="Meiryo UI" w:hAnsi="Meiryo UI" w:cstheme="majorBidi"/>
      <w:shd w:val="pct20" w:color="auto" w:fill="auto"/>
    </w:rPr>
  </w:style>
  <w:style w:type="paragraph" w:styleId="afffc">
    <w:name w:val="No Spacing"/>
    <w:link w:val="afffd"/>
    <w:uiPriority w:val="1"/>
    <w:qFormat/>
    <w:rsid w:val="00C82019"/>
    <w:pPr>
      <w:spacing w:after="0" w:line="240" w:lineRule="auto"/>
    </w:pPr>
  </w:style>
  <w:style w:type="paragraph" w:styleId="Web">
    <w:name w:val="Normal (Web)"/>
    <w:basedOn w:val="a2"/>
    <w:uiPriority w:val="99"/>
    <w:semiHidden/>
    <w:unhideWhenUsed/>
    <w:rsid w:val="00185E30"/>
    <w:rPr>
      <w:rFonts w:cs="Times New Roman"/>
    </w:rPr>
  </w:style>
  <w:style w:type="paragraph" w:styleId="afffe">
    <w:name w:val="Normal Indent"/>
    <w:basedOn w:val="a2"/>
    <w:uiPriority w:val="99"/>
    <w:semiHidden/>
    <w:unhideWhenUsed/>
    <w:rsid w:val="00185E30"/>
    <w:pPr>
      <w:ind w:left="720"/>
    </w:pPr>
  </w:style>
  <w:style w:type="paragraph" w:styleId="affff">
    <w:name w:val="Note Heading"/>
    <w:basedOn w:val="a2"/>
    <w:next w:val="a2"/>
    <w:link w:val="affff0"/>
    <w:uiPriority w:val="99"/>
    <w:semiHidden/>
    <w:unhideWhenUsed/>
    <w:rsid w:val="00185E30"/>
    <w:pPr>
      <w:spacing w:after="0"/>
    </w:pPr>
  </w:style>
  <w:style w:type="character" w:customStyle="1" w:styleId="affff0">
    <w:name w:val="記 (文字)"/>
    <w:basedOn w:val="a3"/>
    <w:link w:val="affff"/>
    <w:uiPriority w:val="99"/>
    <w:semiHidden/>
    <w:rsid w:val="00185E30"/>
    <w:rPr>
      <w:rFonts w:ascii="Meiryo UI" w:eastAsia="Meiryo UI" w:hAnsi="Meiryo UI"/>
    </w:rPr>
  </w:style>
  <w:style w:type="character" w:styleId="affff1">
    <w:name w:val="page number"/>
    <w:basedOn w:val="a3"/>
    <w:uiPriority w:val="99"/>
    <w:semiHidden/>
    <w:unhideWhenUsed/>
    <w:rsid w:val="00185E30"/>
    <w:rPr>
      <w:rFonts w:ascii="Meiryo UI" w:eastAsia="Meiryo UI" w:hAnsi="Meiryo UI"/>
    </w:rPr>
  </w:style>
  <w:style w:type="table" w:styleId="1f">
    <w:name w:val="Plain Table 1"/>
    <w:basedOn w:val="a4"/>
    <w:uiPriority w:val="41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9">
    <w:name w:val="Plain Table 2"/>
    <w:basedOn w:val="a4"/>
    <w:uiPriority w:val="42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f3">
    <w:name w:val="Plain Table 3"/>
    <w:basedOn w:val="a4"/>
    <w:uiPriority w:val="43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f">
    <w:name w:val="Plain Table 5"/>
    <w:basedOn w:val="a4"/>
    <w:uiPriority w:val="45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Plain Text"/>
    <w:basedOn w:val="a2"/>
    <w:link w:val="affff3"/>
    <w:uiPriority w:val="99"/>
    <w:semiHidden/>
    <w:unhideWhenUsed/>
    <w:rsid w:val="00185E30"/>
    <w:pPr>
      <w:spacing w:after="0"/>
    </w:pPr>
    <w:rPr>
      <w:sz w:val="21"/>
      <w:szCs w:val="21"/>
    </w:rPr>
  </w:style>
  <w:style w:type="character" w:customStyle="1" w:styleId="affff3">
    <w:name w:val="書式なし (文字)"/>
    <w:basedOn w:val="a3"/>
    <w:link w:val="affff2"/>
    <w:uiPriority w:val="99"/>
    <w:semiHidden/>
    <w:rsid w:val="00185E30"/>
    <w:rPr>
      <w:rFonts w:ascii="Meiryo UI" w:eastAsia="Meiryo UI" w:hAnsi="Meiryo UI"/>
      <w:sz w:val="21"/>
      <w:szCs w:val="21"/>
    </w:rPr>
  </w:style>
  <w:style w:type="paragraph" w:styleId="affff4">
    <w:name w:val="Quote"/>
    <w:basedOn w:val="a2"/>
    <w:next w:val="a2"/>
    <w:link w:val="affff5"/>
    <w:uiPriority w:val="29"/>
    <w:qFormat/>
    <w:rsid w:val="00C8201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fff5">
    <w:name w:val="引用文 (文字)"/>
    <w:basedOn w:val="a3"/>
    <w:link w:val="affff4"/>
    <w:uiPriority w:val="29"/>
    <w:rsid w:val="00C82019"/>
    <w:rPr>
      <w:i/>
      <w:iCs/>
      <w:color w:val="000000" w:themeColor="text1"/>
    </w:rPr>
  </w:style>
  <w:style w:type="paragraph" w:styleId="affff6">
    <w:name w:val="Salutation"/>
    <w:basedOn w:val="a2"/>
    <w:next w:val="a2"/>
    <w:link w:val="affff7"/>
    <w:uiPriority w:val="99"/>
    <w:semiHidden/>
    <w:unhideWhenUsed/>
    <w:rsid w:val="00185E30"/>
  </w:style>
  <w:style w:type="character" w:customStyle="1" w:styleId="affff7">
    <w:name w:val="挨拶文 (文字)"/>
    <w:basedOn w:val="a3"/>
    <w:link w:val="affff6"/>
    <w:uiPriority w:val="99"/>
    <w:semiHidden/>
    <w:rsid w:val="00185E30"/>
    <w:rPr>
      <w:rFonts w:ascii="Meiryo UI" w:eastAsia="Meiryo UI" w:hAnsi="Meiryo UI"/>
    </w:rPr>
  </w:style>
  <w:style w:type="paragraph" w:styleId="affff8">
    <w:name w:val="Signature"/>
    <w:basedOn w:val="a2"/>
    <w:link w:val="affff9"/>
    <w:uiPriority w:val="99"/>
    <w:semiHidden/>
    <w:unhideWhenUsed/>
    <w:rsid w:val="00185E30"/>
    <w:pPr>
      <w:spacing w:after="0"/>
      <w:ind w:left="4320"/>
    </w:pPr>
  </w:style>
  <w:style w:type="character" w:customStyle="1" w:styleId="affff9">
    <w:name w:val="署名 (文字)"/>
    <w:basedOn w:val="a3"/>
    <w:link w:val="affff8"/>
    <w:uiPriority w:val="99"/>
    <w:semiHidden/>
    <w:rsid w:val="00185E30"/>
    <w:rPr>
      <w:rFonts w:ascii="Meiryo UI" w:eastAsia="Meiryo UI" w:hAnsi="Meiryo UI"/>
    </w:rPr>
  </w:style>
  <w:style w:type="character" w:styleId="affffa">
    <w:name w:val="Smart Hyperlink"/>
    <w:basedOn w:val="a3"/>
    <w:uiPriority w:val="99"/>
    <w:semiHidden/>
    <w:unhideWhenUsed/>
    <w:rsid w:val="00185E30"/>
    <w:rPr>
      <w:rFonts w:ascii="Meiryo UI" w:eastAsia="Meiryo UI" w:hAnsi="Meiryo UI"/>
      <w:u w:val="dotted"/>
    </w:rPr>
  </w:style>
  <w:style w:type="character" w:styleId="affffb">
    <w:name w:val="Strong"/>
    <w:basedOn w:val="a3"/>
    <w:uiPriority w:val="22"/>
    <w:qFormat/>
    <w:rsid w:val="00C82019"/>
    <w:rPr>
      <w:b/>
      <w:bCs/>
      <w:color w:val="000000" w:themeColor="text1"/>
    </w:rPr>
  </w:style>
  <w:style w:type="paragraph" w:styleId="affffc">
    <w:name w:val="Subtitle"/>
    <w:basedOn w:val="a2"/>
    <w:next w:val="a2"/>
    <w:link w:val="affffd"/>
    <w:uiPriority w:val="11"/>
    <w:qFormat/>
    <w:rsid w:val="00C8201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ffffd">
    <w:name w:val="副題 (文字)"/>
    <w:basedOn w:val="a3"/>
    <w:link w:val="affffc"/>
    <w:uiPriority w:val="11"/>
    <w:rsid w:val="00C82019"/>
    <w:rPr>
      <w:color w:val="5A5A5A" w:themeColor="text1" w:themeTint="A5"/>
      <w:spacing w:val="10"/>
    </w:rPr>
  </w:style>
  <w:style w:type="character" w:styleId="affffe">
    <w:name w:val="Subtle Emphasis"/>
    <w:basedOn w:val="a3"/>
    <w:uiPriority w:val="19"/>
    <w:qFormat/>
    <w:rsid w:val="00C82019"/>
    <w:rPr>
      <w:i/>
      <w:iCs/>
      <w:color w:val="404040" w:themeColor="text1" w:themeTint="BF"/>
    </w:rPr>
  </w:style>
  <w:style w:type="character" w:styleId="afffff">
    <w:name w:val="Subtle Reference"/>
    <w:basedOn w:val="a3"/>
    <w:uiPriority w:val="31"/>
    <w:qFormat/>
    <w:rsid w:val="00C82019"/>
    <w:rPr>
      <w:smallCaps/>
      <w:color w:val="404040" w:themeColor="text1" w:themeTint="BF"/>
      <w:u w:val="single" w:color="7F7F7F" w:themeColor="text1" w:themeTint="80"/>
    </w:rPr>
  </w:style>
  <w:style w:type="table" w:styleId="3-D1">
    <w:name w:val="Table 3D effects 1"/>
    <w:basedOn w:val="a4"/>
    <w:uiPriority w:val="99"/>
    <w:semiHidden/>
    <w:unhideWhenUsed/>
    <w:rsid w:val="00185E3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rsid w:val="00185E3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rsid w:val="00185E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0">
    <w:name w:val="Table Classic 1"/>
    <w:basedOn w:val="a4"/>
    <w:uiPriority w:val="99"/>
    <w:semiHidden/>
    <w:unhideWhenUsed/>
    <w:rsid w:val="00185E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4"/>
    <w:uiPriority w:val="99"/>
    <w:semiHidden/>
    <w:unhideWhenUsed/>
    <w:rsid w:val="00185E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4"/>
    <w:uiPriority w:val="99"/>
    <w:semiHidden/>
    <w:unhideWhenUsed/>
    <w:rsid w:val="00185E3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0">
    <w:name w:val="Table Classic 4"/>
    <w:basedOn w:val="a4"/>
    <w:uiPriority w:val="99"/>
    <w:semiHidden/>
    <w:unhideWhenUsed/>
    <w:rsid w:val="00185E3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Colorful 1"/>
    <w:basedOn w:val="a4"/>
    <w:uiPriority w:val="99"/>
    <w:semiHidden/>
    <w:unhideWhenUsed/>
    <w:rsid w:val="00185E3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4"/>
    <w:uiPriority w:val="99"/>
    <w:semiHidden/>
    <w:unhideWhenUsed/>
    <w:rsid w:val="00185E3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4"/>
    <w:uiPriority w:val="99"/>
    <w:semiHidden/>
    <w:unhideWhenUsed/>
    <w:rsid w:val="00185E3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2">
    <w:name w:val="Table Columns 1"/>
    <w:basedOn w:val="a4"/>
    <w:uiPriority w:val="99"/>
    <w:semiHidden/>
    <w:unhideWhenUsed/>
    <w:rsid w:val="00185E3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sid w:val="00185E3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sid w:val="00185E3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rsid w:val="00185E3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rsid w:val="00185E3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0">
    <w:name w:val="Table Contemporary"/>
    <w:basedOn w:val="a4"/>
    <w:uiPriority w:val="99"/>
    <w:semiHidden/>
    <w:unhideWhenUsed/>
    <w:rsid w:val="00185E3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1">
    <w:name w:val="Table Elegant"/>
    <w:basedOn w:val="a4"/>
    <w:uiPriority w:val="99"/>
    <w:semiHidden/>
    <w:unhideWhenUsed/>
    <w:rsid w:val="00185E3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2">
    <w:name w:val="Table Grid"/>
    <w:basedOn w:val="a4"/>
    <w:uiPriority w:val="39"/>
    <w:rsid w:val="00185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3">
    <w:name w:val="Table Grid 1"/>
    <w:basedOn w:val="a4"/>
    <w:uiPriority w:val="99"/>
    <w:semiHidden/>
    <w:unhideWhenUsed/>
    <w:rsid w:val="00185E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Grid 2"/>
    <w:basedOn w:val="a4"/>
    <w:uiPriority w:val="99"/>
    <w:semiHidden/>
    <w:unhideWhenUsed/>
    <w:rsid w:val="00185E3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Grid 3"/>
    <w:basedOn w:val="a4"/>
    <w:uiPriority w:val="99"/>
    <w:semiHidden/>
    <w:unhideWhenUsed/>
    <w:rsid w:val="00185E3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2">
    <w:name w:val="Table Grid 4"/>
    <w:basedOn w:val="a4"/>
    <w:uiPriority w:val="99"/>
    <w:semiHidden/>
    <w:unhideWhenUsed/>
    <w:rsid w:val="00185E3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1">
    <w:name w:val="Table Grid 5"/>
    <w:basedOn w:val="a4"/>
    <w:uiPriority w:val="99"/>
    <w:semiHidden/>
    <w:unhideWhenUsed/>
    <w:rsid w:val="00185E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b">
    <w:name w:val="Table Grid 6"/>
    <w:basedOn w:val="a4"/>
    <w:uiPriority w:val="99"/>
    <w:semiHidden/>
    <w:unhideWhenUsed/>
    <w:rsid w:val="00185E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b">
    <w:name w:val="Table Grid 7"/>
    <w:basedOn w:val="a4"/>
    <w:uiPriority w:val="99"/>
    <w:semiHidden/>
    <w:unhideWhenUsed/>
    <w:rsid w:val="00185E3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9">
    <w:name w:val="Table Grid 8"/>
    <w:basedOn w:val="a4"/>
    <w:uiPriority w:val="99"/>
    <w:semiHidden/>
    <w:unhideWhenUsed/>
    <w:rsid w:val="00185E3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3">
    <w:name w:val="Grid Table Light"/>
    <w:basedOn w:val="a4"/>
    <w:uiPriority w:val="40"/>
    <w:rsid w:val="00185E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4">
    <w:name w:val="Table List 1"/>
    <w:basedOn w:val="a4"/>
    <w:uiPriority w:val="99"/>
    <w:semiHidden/>
    <w:unhideWhenUsed/>
    <w:rsid w:val="00185E3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4"/>
    <w:uiPriority w:val="99"/>
    <w:semiHidden/>
    <w:unhideWhenUsed/>
    <w:rsid w:val="00185E3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List 3"/>
    <w:basedOn w:val="a4"/>
    <w:uiPriority w:val="99"/>
    <w:semiHidden/>
    <w:unhideWhenUsed/>
    <w:rsid w:val="00185E3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List 4"/>
    <w:basedOn w:val="a4"/>
    <w:uiPriority w:val="99"/>
    <w:semiHidden/>
    <w:unhideWhenUsed/>
    <w:rsid w:val="00185E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f2">
    <w:name w:val="Table List 5"/>
    <w:basedOn w:val="a4"/>
    <w:uiPriority w:val="99"/>
    <w:semiHidden/>
    <w:unhideWhenUsed/>
    <w:rsid w:val="00185E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c">
    <w:name w:val="Table List 6"/>
    <w:basedOn w:val="a4"/>
    <w:uiPriority w:val="99"/>
    <w:semiHidden/>
    <w:unhideWhenUsed/>
    <w:rsid w:val="00185E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c">
    <w:name w:val="Table List 7"/>
    <w:basedOn w:val="a4"/>
    <w:uiPriority w:val="99"/>
    <w:semiHidden/>
    <w:unhideWhenUsed/>
    <w:rsid w:val="00185E3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a">
    <w:name w:val="Table List 8"/>
    <w:basedOn w:val="a4"/>
    <w:uiPriority w:val="99"/>
    <w:semiHidden/>
    <w:unhideWhenUsed/>
    <w:rsid w:val="00185E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4">
    <w:name w:val="table of authorities"/>
    <w:basedOn w:val="a2"/>
    <w:next w:val="a2"/>
    <w:uiPriority w:val="99"/>
    <w:semiHidden/>
    <w:unhideWhenUsed/>
    <w:rsid w:val="00185E30"/>
    <w:pPr>
      <w:spacing w:after="0"/>
      <w:ind w:left="240" w:hanging="240"/>
    </w:pPr>
  </w:style>
  <w:style w:type="paragraph" w:styleId="afffff5">
    <w:name w:val="table of figures"/>
    <w:basedOn w:val="a2"/>
    <w:next w:val="a2"/>
    <w:uiPriority w:val="99"/>
    <w:semiHidden/>
    <w:unhideWhenUsed/>
    <w:rsid w:val="00185E30"/>
    <w:pPr>
      <w:spacing w:after="0"/>
    </w:pPr>
  </w:style>
  <w:style w:type="table" w:styleId="afffff6">
    <w:name w:val="Table Professional"/>
    <w:basedOn w:val="a4"/>
    <w:uiPriority w:val="99"/>
    <w:semiHidden/>
    <w:unhideWhenUsed/>
    <w:rsid w:val="00185E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5">
    <w:name w:val="Table Simple 1"/>
    <w:basedOn w:val="a4"/>
    <w:uiPriority w:val="99"/>
    <w:semiHidden/>
    <w:unhideWhenUsed/>
    <w:rsid w:val="00185E3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4"/>
    <w:uiPriority w:val="99"/>
    <w:semiHidden/>
    <w:unhideWhenUsed/>
    <w:rsid w:val="00185E3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Simple 3"/>
    <w:basedOn w:val="a4"/>
    <w:uiPriority w:val="99"/>
    <w:semiHidden/>
    <w:unhideWhenUsed/>
    <w:rsid w:val="00185E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6">
    <w:name w:val="Table Subtle 1"/>
    <w:basedOn w:val="a4"/>
    <w:uiPriority w:val="99"/>
    <w:semiHidden/>
    <w:unhideWhenUsed/>
    <w:rsid w:val="00185E3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Subtle 2"/>
    <w:basedOn w:val="a4"/>
    <w:uiPriority w:val="99"/>
    <w:semiHidden/>
    <w:unhideWhenUsed/>
    <w:rsid w:val="00185E3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Table Theme"/>
    <w:basedOn w:val="a4"/>
    <w:uiPriority w:val="99"/>
    <w:semiHidden/>
    <w:unhideWhenUsed/>
    <w:rsid w:val="00185E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4"/>
    <w:uiPriority w:val="99"/>
    <w:semiHidden/>
    <w:unhideWhenUsed/>
    <w:rsid w:val="00185E3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185E3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semiHidden/>
    <w:unhideWhenUsed/>
    <w:rsid w:val="00185E3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8">
    <w:name w:val="toa heading"/>
    <w:basedOn w:val="a2"/>
    <w:next w:val="a2"/>
    <w:uiPriority w:val="99"/>
    <w:semiHidden/>
    <w:unhideWhenUsed/>
    <w:rsid w:val="00185E30"/>
    <w:pPr>
      <w:spacing w:before="120"/>
    </w:pPr>
    <w:rPr>
      <w:rFonts w:cstheme="majorBidi"/>
      <w:b/>
      <w:bCs/>
    </w:rPr>
  </w:style>
  <w:style w:type="paragraph" w:styleId="1f7">
    <w:name w:val="toc 1"/>
    <w:basedOn w:val="a2"/>
    <w:next w:val="a2"/>
    <w:autoRedefine/>
    <w:uiPriority w:val="39"/>
    <w:unhideWhenUsed/>
    <w:rsid w:val="00185E30"/>
    <w:pPr>
      <w:spacing w:after="100"/>
    </w:pPr>
  </w:style>
  <w:style w:type="paragraph" w:styleId="2ff1">
    <w:name w:val="toc 2"/>
    <w:basedOn w:val="a2"/>
    <w:next w:val="a2"/>
    <w:autoRedefine/>
    <w:uiPriority w:val="39"/>
    <w:unhideWhenUsed/>
    <w:rsid w:val="00185E30"/>
    <w:pPr>
      <w:spacing w:after="100"/>
      <w:ind w:left="240"/>
    </w:pPr>
  </w:style>
  <w:style w:type="paragraph" w:styleId="3fa">
    <w:name w:val="toc 3"/>
    <w:basedOn w:val="a2"/>
    <w:next w:val="a2"/>
    <w:autoRedefine/>
    <w:uiPriority w:val="39"/>
    <w:unhideWhenUsed/>
    <w:rsid w:val="00185E30"/>
    <w:pPr>
      <w:spacing w:after="100"/>
      <w:ind w:left="480"/>
    </w:pPr>
  </w:style>
  <w:style w:type="paragraph" w:styleId="4f4">
    <w:name w:val="toc 4"/>
    <w:basedOn w:val="a2"/>
    <w:next w:val="a2"/>
    <w:autoRedefine/>
    <w:uiPriority w:val="39"/>
    <w:semiHidden/>
    <w:unhideWhenUsed/>
    <w:rsid w:val="00185E30"/>
    <w:pPr>
      <w:spacing w:after="100"/>
      <w:ind w:left="720"/>
    </w:pPr>
  </w:style>
  <w:style w:type="paragraph" w:styleId="5f3">
    <w:name w:val="toc 5"/>
    <w:basedOn w:val="a2"/>
    <w:next w:val="a2"/>
    <w:autoRedefine/>
    <w:uiPriority w:val="39"/>
    <w:semiHidden/>
    <w:unhideWhenUsed/>
    <w:rsid w:val="00185E30"/>
    <w:pPr>
      <w:spacing w:after="100"/>
      <w:ind w:left="960"/>
    </w:pPr>
  </w:style>
  <w:style w:type="paragraph" w:styleId="6d">
    <w:name w:val="toc 6"/>
    <w:basedOn w:val="a2"/>
    <w:next w:val="a2"/>
    <w:autoRedefine/>
    <w:uiPriority w:val="39"/>
    <w:semiHidden/>
    <w:unhideWhenUsed/>
    <w:rsid w:val="00185E30"/>
    <w:pPr>
      <w:spacing w:after="100"/>
      <w:ind w:left="1200"/>
    </w:pPr>
  </w:style>
  <w:style w:type="paragraph" w:styleId="7d">
    <w:name w:val="toc 7"/>
    <w:basedOn w:val="a2"/>
    <w:next w:val="a2"/>
    <w:autoRedefine/>
    <w:uiPriority w:val="39"/>
    <w:semiHidden/>
    <w:unhideWhenUsed/>
    <w:rsid w:val="00185E30"/>
    <w:pPr>
      <w:spacing w:after="100"/>
      <w:ind w:left="1440"/>
    </w:pPr>
  </w:style>
  <w:style w:type="paragraph" w:styleId="8b">
    <w:name w:val="toc 8"/>
    <w:basedOn w:val="a2"/>
    <w:next w:val="a2"/>
    <w:autoRedefine/>
    <w:uiPriority w:val="39"/>
    <w:semiHidden/>
    <w:unhideWhenUsed/>
    <w:rsid w:val="00185E30"/>
    <w:pPr>
      <w:spacing w:after="100"/>
      <w:ind w:left="1680"/>
    </w:pPr>
  </w:style>
  <w:style w:type="paragraph" w:styleId="99">
    <w:name w:val="toc 9"/>
    <w:basedOn w:val="a2"/>
    <w:next w:val="a2"/>
    <w:autoRedefine/>
    <w:uiPriority w:val="39"/>
    <w:semiHidden/>
    <w:unhideWhenUsed/>
    <w:rsid w:val="00185E30"/>
    <w:pPr>
      <w:spacing w:after="100"/>
      <w:ind w:left="1920"/>
    </w:pPr>
  </w:style>
  <w:style w:type="paragraph" w:styleId="afffff9">
    <w:name w:val="TOC Heading"/>
    <w:basedOn w:val="1"/>
    <w:next w:val="a2"/>
    <w:uiPriority w:val="39"/>
    <w:unhideWhenUsed/>
    <w:qFormat/>
    <w:rsid w:val="00C82019"/>
    <w:pPr>
      <w:outlineLvl w:val="9"/>
    </w:pPr>
  </w:style>
  <w:style w:type="character" w:styleId="afffffa">
    <w:name w:val="Unresolved Mention"/>
    <w:basedOn w:val="a3"/>
    <w:uiPriority w:val="99"/>
    <w:semiHidden/>
    <w:unhideWhenUsed/>
    <w:rsid w:val="00185E30"/>
    <w:rPr>
      <w:rFonts w:ascii="Meiryo UI" w:eastAsia="Meiryo UI" w:hAnsi="Meiryo UI"/>
      <w:color w:val="808080"/>
      <w:shd w:val="clear" w:color="auto" w:fill="E6E6E6"/>
    </w:rPr>
  </w:style>
  <w:style w:type="character" w:customStyle="1" w:styleId="afffd">
    <w:name w:val="行間詰め (文字)"/>
    <w:basedOn w:val="a3"/>
    <w:link w:val="afffc"/>
    <w:uiPriority w:val="1"/>
    <w:rsid w:val="001F70A6"/>
  </w:style>
  <w:style w:type="paragraph" w:customStyle="1" w:styleId="afffffb">
    <w:name w:val="タイトル"/>
    <w:basedOn w:val="21"/>
    <w:link w:val="afffffc"/>
    <w:qFormat/>
    <w:rsid w:val="00A53957"/>
    <w:pPr>
      <w:ind w:left="635" w:hanging="578"/>
    </w:pPr>
    <w:rPr>
      <w:rFonts w:ascii="Meiryo UI" w:hAnsi="Meiryo UI"/>
    </w:rPr>
  </w:style>
  <w:style w:type="character" w:customStyle="1" w:styleId="afffffc">
    <w:name w:val="タイトル (文字)"/>
    <w:basedOn w:val="22"/>
    <w:link w:val="afffffb"/>
    <w:rsid w:val="00A53957"/>
    <w:rPr>
      <w:rFonts w:ascii="Meiryo UI" w:eastAsia="Meiryo UI" w:hAnsi="Meiryo UI" w:cstheme="majorBidi"/>
      <w:b/>
      <w:bCs/>
      <w:smallCap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9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d14\AppData\Roaming\Microsoft\Templates\&#12503;&#12525;&#12472;&#12455;&#12463;&#12488;&#12395;&#22522;&#12389;&#12356;&#12383;&#23398;&#3272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F0D318D-AEC9-4A81-92BC-F612320FEED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プロジェクトに基づいた学習.dotx</Template>
  <TotalTime>3691</TotalTime>
  <Pages>8</Pages>
  <Words>297</Words>
  <Characters>1694</Characters>
  <Application>Microsoft Office Word</Application>
  <DocSecurity>0</DocSecurity>
  <Lines>14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操作手順書</vt:lpstr>
      <vt:lpstr/>
    </vt:vector>
  </TitlesOfParts>
  <Company>作成者：竹藤　篤生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操作手順書</dc:title>
  <dc:subject/>
  <dc:creator>7d14</dc:creator>
  <cp:keywords/>
  <dc:description/>
  <cp:lastModifiedBy>7d10</cp:lastModifiedBy>
  <cp:revision>268</cp:revision>
  <dcterms:created xsi:type="dcterms:W3CDTF">2024-11-19T02:37:00Z</dcterms:created>
  <dcterms:modified xsi:type="dcterms:W3CDTF">2024-12-12T05:58:00Z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